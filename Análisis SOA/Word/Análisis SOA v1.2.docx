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4CA98" w14:textId="77777777" w:rsidR="00150FAD" w:rsidRPr="00913D89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14:paraId="7BBD2E4A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150FAD" w14:paraId="4EF57533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BD81" w14:textId="77777777" w:rsidR="00150FAD" w:rsidRDefault="00150FAD" w:rsidP="009B5B17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1A4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A7C3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ACBE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EB1C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150FAD" w14:paraId="2A79E7B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E122D" w14:textId="77777777" w:rsidR="00150FAD" w:rsidRDefault="0098420C" w:rsidP="009B5B17">
            <w:pPr>
              <w:jc w:val="center"/>
            </w:pPr>
            <w:r>
              <w:t>03/05/17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0A5D" w14:textId="77777777" w:rsidR="00150FAD" w:rsidRDefault="0098420C" w:rsidP="0072610C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6463C" w14:textId="77777777" w:rsidR="00150FAD" w:rsidRDefault="0098420C" w:rsidP="0072610C">
            <w:r>
              <w:t>Definición de objetivos del documento</w:t>
            </w:r>
            <w:r w:rsidR="00CC5A99">
              <w:t>, definiciones y abreviaturas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4B56" w14:textId="77777777" w:rsidR="00150FAD" w:rsidRDefault="0098420C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D472" w14:textId="77777777" w:rsidR="00150FAD" w:rsidRDefault="00150FAD" w:rsidP="0072610C"/>
        </w:tc>
      </w:tr>
      <w:tr w:rsidR="00331E34" w14:paraId="09ACE1AF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2A34" w14:textId="77777777" w:rsidR="00331E34" w:rsidRDefault="007F0D02" w:rsidP="009B5B17">
            <w:pPr>
              <w:jc w:val="center"/>
            </w:pPr>
            <w:r>
              <w:t>04/05/17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D4C0" w14:textId="77777777" w:rsidR="00331E34" w:rsidRDefault="007F0D02" w:rsidP="0072610C"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84A4" w14:textId="77777777" w:rsidR="00331E34" w:rsidRDefault="007F0D02" w:rsidP="0072610C">
            <w:r>
              <w:t>Definición del proceso de negocio N°1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7EF1" w14:textId="77777777" w:rsidR="00331E34" w:rsidRDefault="007F0D0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A4AB" w14:textId="77777777" w:rsidR="00331E34" w:rsidRDefault="00331E34" w:rsidP="0072610C"/>
        </w:tc>
      </w:tr>
      <w:tr w:rsidR="00331E34" w14:paraId="56F6A7EC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AB77" w14:textId="77777777" w:rsidR="00990FE2" w:rsidRDefault="00990FE2" w:rsidP="00990FE2">
            <w:pPr>
              <w:jc w:val="center"/>
            </w:pPr>
            <w:r>
              <w:t>05/05/17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C7F4" w14:textId="77777777" w:rsidR="00331E34" w:rsidRDefault="00990FE2" w:rsidP="0072610C">
            <w:r>
              <w:t>1.2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B8C7" w14:textId="77777777" w:rsidR="00331E34" w:rsidRDefault="00990FE2" w:rsidP="0072610C">
            <w:r>
              <w:t>Definición del proceso de negocio N°2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7BAA" w14:textId="77777777" w:rsidR="00331E34" w:rsidRDefault="00990FE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0CA3" w14:textId="77777777" w:rsidR="00331E34" w:rsidRDefault="00331E34" w:rsidP="0072610C"/>
        </w:tc>
      </w:tr>
      <w:tr w:rsidR="00331E34" w14:paraId="2CEF1EA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F95A" w14:textId="77777777" w:rsidR="00331E34" w:rsidRDefault="00757B8B" w:rsidP="009B5B17">
            <w:pPr>
              <w:jc w:val="center"/>
            </w:pPr>
            <w:r>
              <w:t>06/05/17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CBC3" w14:textId="77777777" w:rsidR="00331E34" w:rsidRDefault="00757B8B" w:rsidP="0072610C">
            <w:r>
              <w:t>1.3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BB80E" w14:textId="77777777" w:rsidR="00331E34" w:rsidRDefault="00757B8B" w:rsidP="0072610C">
            <w:r>
              <w:t>Redefinición de procesos de negocio 1 y 2. Definición de procesos de negocio Nº3 y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BE1D" w14:textId="77777777" w:rsidR="00331E34" w:rsidRDefault="00757B8B" w:rsidP="0072610C">
            <w:r>
              <w:t xml:space="preserve">Ángeles Alcaraz – Sebastián </w:t>
            </w:r>
            <w:proofErr w:type="spellStart"/>
            <w:r>
              <w:t>Cenzano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2DE2" w14:textId="77777777" w:rsidR="00331E34" w:rsidRDefault="00331E34" w:rsidP="0072610C"/>
        </w:tc>
      </w:tr>
      <w:tr w:rsidR="00331E34" w14:paraId="21F9DC20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C78E" w14:textId="77777777" w:rsidR="00331E34" w:rsidRDefault="00754A76" w:rsidP="009B5B17">
            <w:pPr>
              <w:jc w:val="center"/>
            </w:pPr>
            <w:r>
              <w:t>07/02/18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7916" w14:textId="77777777" w:rsidR="00331E34" w:rsidRDefault="00754A76" w:rsidP="0072610C">
            <w:r>
              <w:t>1.4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2D6B" w14:textId="77777777" w:rsidR="00331E34" w:rsidRDefault="00754A76" w:rsidP="0072610C">
            <w:r>
              <w:t>Redefinición de procesos de negocio</w:t>
            </w:r>
            <w:r w:rsidR="00697E8B">
              <w:t xml:space="preserve"> y operaciones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0EFA" w14:textId="77777777" w:rsidR="00331E34" w:rsidRPr="00754A76" w:rsidRDefault="00754A76" w:rsidP="0072610C">
            <w:pPr>
              <w:rPr>
                <w:u w:val="single"/>
              </w:rPr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73FE" w14:textId="77777777" w:rsidR="00331E34" w:rsidRDefault="00331E34" w:rsidP="0072610C"/>
        </w:tc>
      </w:tr>
    </w:tbl>
    <w:p w14:paraId="097E6D0D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522A52C1" w14:textId="77777777" w:rsidR="00150FAD" w:rsidRDefault="00150FAD" w:rsidP="00116E8B">
      <w:pPr>
        <w:rPr>
          <w:b/>
          <w:smallCaps/>
          <w:u w:val="single"/>
        </w:rPr>
      </w:pPr>
    </w:p>
    <w:p w14:paraId="3CB59772" w14:textId="77777777" w:rsidR="00150FAD" w:rsidRPr="00150FAD" w:rsidRDefault="00150FAD" w:rsidP="00150FAD"/>
    <w:p w14:paraId="1D7FC862" w14:textId="77777777" w:rsidR="00150FAD" w:rsidRPr="00150FAD" w:rsidRDefault="00150FAD" w:rsidP="00150FAD"/>
    <w:p w14:paraId="4A371485" w14:textId="77777777" w:rsidR="00150FAD" w:rsidRPr="00150FAD" w:rsidRDefault="00150FAD" w:rsidP="00150FAD"/>
    <w:p w14:paraId="3E1AFFA5" w14:textId="77777777" w:rsidR="00150FAD" w:rsidRPr="00150FAD" w:rsidRDefault="00150FAD" w:rsidP="00150FAD"/>
    <w:p w14:paraId="2CCE21CD" w14:textId="77777777" w:rsidR="00150FAD" w:rsidRPr="00150FAD" w:rsidRDefault="00150FAD" w:rsidP="00150FAD"/>
    <w:p w14:paraId="7AF38C89" w14:textId="77777777" w:rsidR="00150FAD" w:rsidRPr="00150FAD" w:rsidRDefault="00150FAD" w:rsidP="00150FAD"/>
    <w:p w14:paraId="6C636684" w14:textId="77777777" w:rsidR="00150FAD" w:rsidRPr="00150FAD" w:rsidRDefault="00150FAD" w:rsidP="00150FAD"/>
    <w:p w14:paraId="3C60D4CF" w14:textId="77777777" w:rsidR="00150FAD" w:rsidRPr="00150FAD" w:rsidRDefault="00150FAD" w:rsidP="00150FAD"/>
    <w:p w14:paraId="69D0D09B" w14:textId="77777777" w:rsidR="00150FAD" w:rsidRPr="00150FAD" w:rsidRDefault="00150FAD" w:rsidP="00150FAD"/>
    <w:p w14:paraId="0ADFA81F" w14:textId="77777777" w:rsidR="00150FAD" w:rsidRPr="00150FAD" w:rsidRDefault="00150FAD" w:rsidP="00150FAD"/>
    <w:p w14:paraId="4141709F" w14:textId="77777777" w:rsidR="00150FAD" w:rsidRPr="00150FAD" w:rsidRDefault="00150FAD" w:rsidP="00150FAD"/>
    <w:p w14:paraId="068A68EB" w14:textId="77777777" w:rsidR="00150FAD" w:rsidRPr="00150FAD" w:rsidRDefault="00150FAD" w:rsidP="00150FAD"/>
    <w:p w14:paraId="06E7BB18" w14:textId="77777777" w:rsidR="00150FAD" w:rsidRPr="00150FAD" w:rsidRDefault="00150FAD" w:rsidP="00150FAD"/>
    <w:p w14:paraId="03013248" w14:textId="77777777" w:rsidR="00150FAD" w:rsidRPr="00150FAD" w:rsidRDefault="00150FAD" w:rsidP="00150FAD"/>
    <w:p w14:paraId="5FF2AE39" w14:textId="77777777" w:rsidR="00150FAD" w:rsidRPr="00150FAD" w:rsidRDefault="00150FAD" w:rsidP="00150FAD"/>
    <w:p w14:paraId="7C12B824" w14:textId="77777777" w:rsidR="00150FAD" w:rsidRPr="00150FAD" w:rsidRDefault="00150FAD" w:rsidP="00150FAD"/>
    <w:p w14:paraId="752F4273" w14:textId="77777777" w:rsidR="00150FAD" w:rsidRPr="00150FAD" w:rsidRDefault="00150FAD" w:rsidP="00150FAD"/>
    <w:p w14:paraId="31151BE8" w14:textId="77777777" w:rsidR="00150FAD" w:rsidRPr="00150FAD" w:rsidRDefault="00150FAD" w:rsidP="00150FAD"/>
    <w:p w14:paraId="11DC5CF0" w14:textId="77777777" w:rsidR="00150FAD" w:rsidRPr="00150FAD" w:rsidRDefault="00150FAD" w:rsidP="00150FAD"/>
    <w:p w14:paraId="4DE62BDE" w14:textId="77777777" w:rsidR="00150FAD" w:rsidRPr="00150FAD" w:rsidRDefault="00150FAD" w:rsidP="00150FAD"/>
    <w:p w14:paraId="122DC4D5" w14:textId="77777777" w:rsidR="00150FAD" w:rsidRDefault="00150FAD" w:rsidP="00116E8B"/>
    <w:p w14:paraId="00E4E96A" w14:textId="77777777" w:rsidR="00150FAD" w:rsidRDefault="00150FAD" w:rsidP="00150FAD">
      <w:pPr>
        <w:jc w:val="center"/>
      </w:pPr>
    </w:p>
    <w:p w14:paraId="68DB264D" w14:textId="77777777" w:rsidR="00150FAD" w:rsidRPr="00913D89" w:rsidRDefault="00150FAD" w:rsidP="00150FAD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150FAD">
        <w:br w:type="page"/>
      </w:r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14:paraId="3A594AEA" w14:textId="77777777" w:rsidR="00913D89" w:rsidRDefault="00913D89" w:rsidP="00913D89">
      <w:pPr>
        <w:pStyle w:val="Ttulo1"/>
      </w:pPr>
    </w:p>
    <w:p w14:paraId="0E9BCA61" w14:textId="77777777" w:rsidR="00F60607" w:rsidRDefault="0059773D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13D89">
        <w:instrText xml:space="preserve"> TOC \o "1-3" \h \z \u </w:instrText>
      </w:r>
      <w:r>
        <w:fldChar w:fldCharType="separate"/>
      </w:r>
      <w:hyperlink w:anchor="_Toc505808604" w:history="1">
        <w:r w:rsidR="00F60607" w:rsidRPr="00C47A42">
          <w:rPr>
            <w:rStyle w:val="Hipervnculo"/>
            <w:noProof/>
          </w:rPr>
          <w:t>Introducción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_Toc505808604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09AF96C6" w14:textId="77777777" w:rsidR="00F60607" w:rsidRDefault="000B60AA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5" w:history="1">
        <w:r w:rsidR="00F60607" w:rsidRPr="00C47A42">
          <w:rPr>
            <w:rStyle w:val="Hipervnculo"/>
            <w:noProof/>
          </w:rPr>
          <w:t>Objetivos del Documento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_Toc505808605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3037F1DD" w14:textId="77777777" w:rsidR="00F60607" w:rsidRDefault="000B60AA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6" w:history="1">
        <w:r w:rsidR="00F60607" w:rsidRPr="00C47A42">
          <w:rPr>
            <w:rStyle w:val="Hipervnculo"/>
            <w:noProof/>
          </w:rPr>
          <w:t>Definiciones y Abreviaturas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_Toc505808606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6D466D25" w14:textId="77777777" w:rsidR="00F60607" w:rsidRDefault="000B60AA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7" w:history="1">
        <w:r w:rsidR="00F60607" w:rsidRPr="00C47A42">
          <w:rPr>
            <w:rStyle w:val="Hipervnculo"/>
            <w:noProof/>
          </w:rPr>
          <w:t>Proceso de Negocio N°1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_Toc505808607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F60607">
          <w:rPr>
            <w:noProof/>
            <w:webHidden/>
          </w:rPr>
          <w:fldChar w:fldCharType="end"/>
        </w:r>
      </w:hyperlink>
    </w:p>
    <w:p w14:paraId="41D617AE" w14:textId="77777777" w:rsidR="00F60607" w:rsidRDefault="000B60AA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8" w:history="1">
        <w:r w:rsidR="00F60607" w:rsidRPr="00C47A42">
          <w:rPr>
            <w:rStyle w:val="Hipervnculo"/>
            <w:noProof/>
          </w:rPr>
          <w:t>Proceso de Negocio N°2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_Toc505808608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5</w:t>
        </w:r>
        <w:r w:rsidR="00F60607">
          <w:rPr>
            <w:noProof/>
            <w:webHidden/>
          </w:rPr>
          <w:fldChar w:fldCharType="end"/>
        </w:r>
      </w:hyperlink>
    </w:p>
    <w:p w14:paraId="4D575623" w14:textId="77777777" w:rsidR="00F60607" w:rsidRDefault="000B60AA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9" w:history="1">
        <w:r w:rsidR="00F60607" w:rsidRPr="00C47A42">
          <w:rPr>
            <w:rStyle w:val="Hipervnculo"/>
            <w:noProof/>
          </w:rPr>
          <w:t>Proceso de Negocio N° 3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_Toc505808609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6</w:t>
        </w:r>
        <w:r w:rsidR="00F60607">
          <w:rPr>
            <w:noProof/>
            <w:webHidden/>
          </w:rPr>
          <w:fldChar w:fldCharType="end"/>
        </w:r>
      </w:hyperlink>
    </w:p>
    <w:p w14:paraId="2A905415" w14:textId="77777777" w:rsidR="00F60607" w:rsidRDefault="000B60AA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10" w:history="1">
        <w:r w:rsidR="00F60607" w:rsidRPr="00C47A42">
          <w:rPr>
            <w:rStyle w:val="Hipervnculo"/>
            <w:noProof/>
          </w:rPr>
          <w:t>Proceso de Negocio N°</w:t>
        </w:r>
        <w:r w:rsidR="00F60607">
          <w:rPr>
            <w:noProof/>
            <w:webHidden/>
          </w:rPr>
          <w:tab/>
        </w:r>
        <w:r w:rsidR="00F60607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_Toc505808610 \h </w:instrText>
        </w:r>
        <w:r w:rsidR="00F60607">
          <w:rPr>
            <w:noProof/>
            <w:webHidden/>
          </w:rPr>
        </w:r>
        <w:r w:rsidR="00F60607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8</w:t>
        </w:r>
        <w:r w:rsidR="00F60607">
          <w:rPr>
            <w:noProof/>
            <w:webHidden/>
          </w:rPr>
          <w:fldChar w:fldCharType="end"/>
        </w:r>
      </w:hyperlink>
    </w:p>
    <w:p w14:paraId="7DF67B86" w14:textId="77777777" w:rsidR="00913D89" w:rsidRDefault="0059773D" w:rsidP="00913D89">
      <w:r>
        <w:rPr>
          <w:b/>
          <w:bCs/>
        </w:rPr>
        <w:fldChar w:fldCharType="end"/>
      </w:r>
    </w:p>
    <w:p w14:paraId="73EDB1F9" w14:textId="77777777" w:rsidR="00913D89" w:rsidRPr="00913D89" w:rsidRDefault="00150FAD" w:rsidP="00913D89">
      <w:pPr>
        <w:pStyle w:val="Ttulo1"/>
      </w:pPr>
      <w:r>
        <w:br w:type="page"/>
      </w:r>
      <w:bookmarkStart w:id="0" w:name="_Toc505808604"/>
      <w:r w:rsidR="00913D89" w:rsidRPr="00913D89">
        <w:lastRenderedPageBreak/>
        <w:t>Introducción</w:t>
      </w:r>
      <w:bookmarkEnd w:id="0"/>
    </w:p>
    <w:p w14:paraId="00D185B0" w14:textId="77777777" w:rsidR="00913D89" w:rsidRDefault="00913D89" w:rsidP="00116E8B"/>
    <w:p w14:paraId="01025788" w14:textId="77777777" w:rsidR="00913D89" w:rsidRPr="00913D89" w:rsidRDefault="00913D89" w:rsidP="00913D89">
      <w:pPr>
        <w:pStyle w:val="Ttulo2"/>
      </w:pPr>
      <w:bookmarkStart w:id="1" w:name="_Toc505808605"/>
      <w:r w:rsidRPr="00913D89">
        <w:t>Objetivos del Documento</w:t>
      </w:r>
      <w:bookmarkEnd w:id="1"/>
    </w:p>
    <w:p w14:paraId="51E49E6D" w14:textId="77777777" w:rsidR="00F542B7" w:rsidRDefault="00F542B7" w:rsidP="00116E8B">
      <w:pPr>
        <w:rPr>
          <w:rFonts w:cs="Times New Roman"/>
          <w:szCs w:val="20"/>
        </w:rPr>
      </w:pPr>
    </w:p>
    <w:p w14:paraId="4A9E8C68" w14:textId="77777777" w:rsidR="00F542B7" w:rsidRDefault="0098420C" w:rsidP="00116E8B">
      <w:pPr>
        <w:rPr>
          <w:rFonts w:cs="Times New Roman"/>
          <w:szCs w:val="20"/>
        </w:rPr>
      </w:pPr>
      <w:r>
        <w:rPr>
          <w:rFonts w:cs="Times New Roman"/>
          <w:szCs w:val="20"/>
        </w:rPr>
        <w:t>El present</w:t>
      </w:r>
      <w:r w:rsidR="00F542B7">
        <w:rPr>
          <w:rFonts w:cs="Times New Roman"/>
          <w:szCs w:val="20"/>
        </w:rPr>
        <w:t>e documento tiene como objetivo definir la Arquitectura de la Empresa (de ahora en más EA), mediante lo siguiente:</w:t>
      </w:r>
      <w:r>
        <w:rPr>
          <w:rFonts w:cs="Times New Roman"/>
          <w:szCs w:val="20"/>
        </w:rPr>
        <w:t xml:space="preserve"> </w:t>
      </w:r>
    </w:p>
    <w:p w14:paraId="3F7D43FA" w14:textId="77777777" w:rsidR="00F542B7" w:rsidRDefault="00F542B7" w:rsidP="00116E8B">
      <w:pPr>
        <w:rPr>
          <w:rFonts w:cs="Times New Roman"/>
          <w:szCs w:val="20"/>
        </w:rPr>
      </w:pPr>
    </w:p>
    <w:p w14:paraId="43A5B1A0" w14:textId="77777777" w:rsid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 w:rsidRPr="00F542B7">
        <w:rPr>
          <w:rFonts w:cs="Times New Roman"/>
          <w:szCs w:val="20"/>
        </w:rPr>
        <w:t xml:space="preserve">Análisis </w:t>
      </w:r>
      <w:r>
        <w:rPr>
          <w:rFonts w:cs="Times New Roman"/>
          <w:szCs w:val="20"/>
        </w:rPr>
        <w:t>y descripción</w:t>
      </w:r>
      <w:r w:rsidRPr="00F542B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de</w:t>
      </w:r>
      <w:r w:rsidR="0098420C" w:rsidRPr="00F542B7">
        <w:rPr>
          <w:rFonts w:cs="Times New Roman"/>
          <w:szCs w:val="20"/>
        </w:rPr>
        <w:t xml:space="preserve"> procesos de negocio intervinientes en el sistema “Ince</w:t>
      </w:r>
      <w:r>
        <w:rPr>
          <w:rFonts w:cs="Times New Roman"/>
          <w:szCs w:val="20"/>
        </w:rPr>
        <w:t>ntivo para la compra de 0km”</w:t>
      </w:r>
    </w:p>
    <w:p w14:paraId="469C1EDE" w14:textId="77777777" w:rsidR="00F542B7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Diseño de esos procesos de negocio, en forma de diagramas de flujo.</w:t>
      </w:r>
    </w:p>
    <w:p w14:paraId="6E58F905" w14:textId="77777777" w:rsidR="00913D89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Detalle de</w:t>
      </w:r>
      <w:r w:rsidR="0098420C" w:rsidRPr="00F542B7">
        <w:rPr>
          <w:rFonts w:cs="Times New Roman"/>
          <w:szCs w:val="20"/>
        </w:rPr>
        <w:t xml:space="preserve"> los servicios </w:t>
      </w:r>
      <w:r>
        <w:rPr>
          <w:rFonts w:cs="Times New Roman"/>
          <w:szCs w:val="20"/>
        </w:rPr>
        <w:t>y la forma en que</w:t>
      </w:r>
      <w:r w:rsidR="00C55DD9">
        <w:rPr>
          <w:rFonts w:cs="Times New Roman"/>
          <w:szCs w:val="20"/>
        </w:rPr>
        <w:t xml:space="preserve"> se</w:t>
      </w:r>
      <w:r w:rsidR="0098420C" w:rsidRPr="00F542B7">
        <w:rPr>
          <w:rFonts w:cs="Times New Roman"/>
          <w:szCs w:val="20"/>
        </w:rPr>
        <w:t xml:space="preserve"> comunica</w:t>
      </w:r>
      <w:r>
        <w:rPr>
          <w:rFonts w:cs="Times New Roman"/>
          <w:szCs w:val="20"/>
        </w:rPr>
        <w:t xml:space="preserve">n con el </w:t>
      </w:r>
      <w:r w:rsidR="0098420C" w:rsidRPr="00F542B7">
        <w:rPr>
          <w:rFonts w:cs="Times New Roman"/>
          <w:szCs w:val="20"/>
        </w:rPr>
        <w:t>sistema</w:t>
      </w:r>
      <w:r w:rsidR="00047D57" w:rsidRPr="00F542B7">
        <w:rPr>
          <w:rFonts w:cs="Times New Roman"/>
          <w:szCs w:val="20"/>
        </w:rPr>
        <w:t xml:space="preserve"> para su completo funcionamiento</w:t>
      </w:r>
      <w:r w:rsidR="0098420C" w:rsidRPr="00F542B7">
        <w:rPr>
          <w:rFonts w:cs="Times New Roman"/>
          <w:szCs w:val="20"/>
        </w:rPr>
        <w:t>.</w:t>
      </w:r>
    </w:p>
    <w:p w14:paraId="665634DE" w14:textId="77777777" w:rsidR="00913D89" w:rsidRDefault="00913D89" w:rsidP="00116E8B">
      <w:pPr>
        <w:rPr>
          <w:rFonts w:cs="Times New Roman"/>
          <w:szCs w:val="20"/>
        </w:rPr>
      </w:pPr>
    </w:p>
    <w:p w14:paraId="143712D3" w14:textId="77777777" w:rsidR="00913D89" w:rsidRDefault="00913D89" w:rsidP="00116E8B">
      <w:pPr>
        <w:rPr>
          <w:rFonts w:cs="Times New Roman"/>
          <w:szCs w:val="20"/>
        </w:rPr>
      </w:pPr>
    </w:p>
    <w:p w14:paraId="1FD9EAE4" w14:textId="77777777" w:rsidR="00913D89" w:rsidRPr="00913D89" w:rsidRDefault="00913D89" w:rsidP="00913D89">
      <w:pPr>
        <w:pStyle w:val="Ttulo2"/>
      </w:pPr>
      <w:bookmarkStart w:id="2" w:name="_Toc505808606"/>
      <w:r w:rsidRPr="00913D89">
        <w:t>Definiciones y Abreviaturas</w:t>
      </w:r>
      <w:bookmarkEnd w:id="2"/>
    </w:p>
    <w:p w14:paraId="0614F630" w14:textId="77777777" w:rsidR="00913D89" w:rsidRDefault="00913D89" w:rsidP="00116E8B">
      <w:pPr>
        <w:rPr>
          <w:rFonts w:cs="Times New Roman"/>
          <w:szCs w:val="20"/>
        </w:rPr>
      </w:pPr>
    </w:p>
    <w:p w14:paraId="6D353C3E" w14:textId="77777777" w:rsidR="001E41F3" w:rsidRDefault="00F542B7" w:rsidP="00116E8B">
      <w:pPr>
        <w:rPr>
          <w:rFonts w:cs="Times New Roman"/>
          <w:szCs w:val="20"/>
        </w:rPr>
      </w:pPr>
      <w:r w:rsidRPr="00F542B7">
        <w:rPr>
          <w:rFonts w:cs="Times New Roman"/>
          <w:b/>
          <w:szCs w:val="20"/>
        </w:rPr>
        <w:t xml:space="preserve">EA (Enterprise </w:t>
      </w:r>
      <w:proofErr w:type="spellStart"/>
      <w:r w:rsidRPr="00F542B7">
        <w:rPr>
          <w:rFonts w:cs="Times New Roman"/>
          <w:b/>
          <w:szCs w:val="20"/>
        </w:rPr>
        <w:t>Architecture</w:t>
      </w:r>
      <w:proofErr w:type="spellEnd"/>
      <w:r w:rsidRPr="00F542B7">
        <w:rPr>
          <w:rFonts w:cs="Times New Roman"/>
          <w:b/>
          <w:szCs w:val="20"/>
        </w:rPr>
        <w:t>):</w:t>
      </w:r>
      <w:r>
        <w:rPr>
          <w:rFonts w:cs="Times New Roman"/>
          <w:b/>
          <w:szCs w:val="20"/>
        </w:rPr>
        <w:t xml:space="preserve"> </w:t>
      </w:r>
      <w:r>
        <w:rPr>
          <w:rFonts w:cs="Times New Roman"/>
          <w:szCs w:val="20"/>
        </w:rPr>
        <w:t>Diseño, planeamiento y ejecución de los sistemas</w:t>
      </w:r>
      <w:r w:rsidR="001E41F3">
        <w:rPr>
          <w:rFonts w:cs="Times New Roman"/>
          <w:szCs w:val="20"/>
        </w:rPr>
        <w:t xml:space="preserve"> IT y estructuras que permiten el cumplimiento de las metas de negocio de la problemática abordada, en nuestro caso, el sistema de Compra de 0km.</w:t>
      </w:r>
    </w:p>
    <w:p w14:paraId="2E550831" w14:textId="77777777" w:rsidR="00913D89" w:rsidRDefault="00E53F44" w:rsidP="00116E8B">
      <w:pPr>
        <w:rPr>
          <w:rFonts w:cs="Times New Roman"/>
          <w:szCs w:val="20"/>
        </w:rPr>
      </w:pPr>
      <w:r>
        <w:rPr>
          <w:rFonts w:cs="Times New Roman"/>
          <w:b/>
          <w:szCs w:val="20"/>
        </w:rPr>
        <w:t>IT (</w:t>
      </w:r>
      <w:proofErr w:type="spellStart"/>
      <w:r>
        <w:rPr>
          <w:rFonts w:cs="Times New Roman"/>
          <w:b/>
          <w:szCs w:val="20"/>
        </w:rPr>
        <w:t>Information</w:t>
      </w:r>
      <w:proofErr w:type="spellEnd"/>
      <w:r>
        <w:rPr>
          <w:rFonts w:cs="Times New Roman"/>
          <w:b/>
          <w:szCs w:val="20"/>
        </w:rPr>
        <w:t xml:space="preserve"> </w:t>
      </w:r>
      <w:proofErr w:type="spellStart"/>
      <w:r>
        <w:rPr>
          <w:rFonts w:cs="Times New Roman"/>
          <w:b/>
          <w:szCs w:val="20"/>
        </w:rPr>
        <w:t>Technology</w:t>
      </w:r>
      <w:proofErr w:type="spellEnd"/>
      <w:r>
        <w:rPr>
          <w:rFonts w:cs="Times New Roman"/>
          <w:b/>
          <w:szCs w:val="20"/>
        </w:rPr>
        <w:t xml:space="preserve">): </w:t>
      </w:r>
      <w:r>
        <w:rPr>
          <w:rFonts w:cs="Times New Roman"/>
          <w:szCs w:val="20"/>
        </w:rPr>
        <w:t>Estrategia de negocio impulsora de la compañía.</w:t>
      </w:r>
    </w:p>
    <w:p w14:paraId="0F280869" w14:textId="77777777" w:rsidR="003D5652" w:rsidRPr="003D5652" w:rsidRDefault="001F5709" w:rsidP="00116E8B">
      <w:pPr>
        <w:rPr>
          <w:rFonts w:cs="Times New Roman"/>
          <w:szCs w:val="20"/>
        </w:rPr>
      </w:pPr>
      <w:r>
        <w:rPr>
          <w:rFonts w:cs="Times New Roman"/>
          <w:b/>
          <w:szCs w:val="20"/>
        </w:rPr>
        <w:t>Servicio</w:t>
      </w:r>
      <w:r w:rsidR="003D5652">
        <w:rPr>
          <w:rFonts w:cs="Times New Roman"/>
          <w:b/>
          <w:szCs w:val="20"/>
        </w:rPr>
        <w:t xml:space="preserve">: </w:t>
      </w:r>
      <w:r w:rsidR="002843E3">
        <w:rPr>
          <w:rFonts w:cs="Times New Roman"/>
          <w:szCs w:val="20"/>
        </w:rPr>
        <w:t>Unidad de trabajo bien definida, que lleva a cabo las c</w:t>
      </w:r>
      <w:r w:rsidR="003D5652">
        <w:rPr>
          <w:rFonts w:cs="Times New Roman"/>
          <w:szCs w:val="20"/>
        </w:rPr>
        <w:t>omunicaciones entre aplicaciones</w:t>
      </w:r>
      <w:r>
        <w:rPr>
          <w:rFonts w:cs="Times New Roman"/>
          <w:szCs w:val="20"/>
        </w:rPr>
        <w:t xml:space="preserve"> para cumplir </w:t>
      </w:r>
      <w:r w:rsidR="00007B90">
        <w:rPr>
          <w:rFonts w:cs="Times New Roman"/>
          <w:szCs w:val="20"/>
        </w:rPr>
        <w:t xml:space="preserve">con </w:t>
      </w:r>
      <w:r>
        <w:rPr>
          <w:rFonts w:cs="Times New Roman"/>
          <w:szCs w:val="20"/>
        </w:rPr>
        <w:t>una función específica</w:t>
      </w:r>
      <w:r w:rsidR="003D5652">
        <w:rPr>
          <w:rFonts w:cs="Times New Roman"/>
          <w:szCs w:val="20"/>
        </w:rPr>
        <w:t>.</w:t>
      </w:r>
    </w:p>
    <w:p w14:paraId="0DD75800" w14:textId="77777777" w:rsidR="00913D89" w:rsidRDefault="00913D89" w:rsidP="00116E8B">
      <w:pPr>
        <w:rPr>
          <w:rFonts w:cs="Times New Roman"/>
          <w:szCs w:val="20"/>
        </w:rPr>
      </w:pPr>
    </w:p>
    <w:p w14:paraId="19579FCA" w14:textId="77777777" w:rsidR="00913D89" w:rsidRDefault="00913D89" w:rsidP="00116E8B">
      <w:pPr>
        <w:rPr>
          <w:rFonts w:cs="Times New Roman"/>
          <w:szCs w:val="20"/>
        </w:rPr>
      </w:pPr>
    </w:p>
    <w:p w14:paraId="5199CD2B" w14:textId="77777777" w:rsidR="00913D89" w:rsidRPr="00B90913" w:rsidRDefault="00913D89" w:rsidP="00754A76">
      <w:pPr>
        <w:rPr>
          <w:b/>
          <w:sz w:val="32"/>
          <w:szCs w:val="32"/>
        </w:rPr>
      </w:pPr>
      <w:bookmarkStart w:id="3" w:name="_Toc402815789"/>
      <w:r w:rsidRPr="00B90913">
        <w:rPr>
          <w:b/>
          <w:sz w:val="32"/>
          <w:szCs w:val="32"/>
        </w:rPr>
        <w:t>Procesos de Negocio</w:t>
      </w:r>
      <w:bookmarkEnd w:id="3"/>
    </w:p>
    <w:p w14:paraId="1460BAB9" w14:textId="77777777" w:rsidR="00072BD2" w:rsidRDefault="00072BD2">
      <w:bookmarkStart w:id="4" w:name="_Toc402815791"/>
    </w:p>
    <w:p w14:paraId="5DE8055A" w14:textId="77777777" w:rsidR="00A157A0" w:rsidRPr="00913D89" w:rsidRDefault="00697E8B" w:rsidP="00A157A0">
      <w:pPr>
        <w:pStyle w:val="Ttulo2"/>
      </w:pPr>
      <w:bookmarkStart w:id="5" w:name="_Toc505808607"/>
      <w:r>
        <w:t>Proceso de Negocio N°1</w:t>
      </w:r>
      <w:bookmarkEnd w:id="5"/>
    </w:p>
    <w:p w14:paraId="292225BD" w14:textId="77777777" w:rsidR="00A157A0" w:rsidRDefault="00A157A0" w:rsidP="00A157A0">
      <w:pPr>
        <w:rPr>
          <w:b/>
        </w:rPr>
      </w:pPr>
    </w:p>
    <w:p w14:paraId="1E0E878C" w14:textId="77777777" w:rsidR="00A157A0" w:rsidRPr="00913D89" w:rsidRDefault="00A157A0" w:rsidP="00A157A0">
      <w:r w:rsidRPr="00913D89">
        <w:rPr>
          <w:i/>
        </w:rPr>
        <w:t>Nombre</w:t>
      </w:r>
      <w:r w:rsidRPr="00913D89">
        <w:t xml:space="preserve">: </w:t>
      </w:r>
      <w:r w:rsidR="00906A28">
        <w:t>Sorteo</w:t>
      </w:r>
    </w:p>
    <w:p w14:paraId="2E72CF11" w14:textId="77777777" w:rsidR="00A157A0" w:rsidRDefault="00A157A0" w:rsidP="00A157A0"/>
    <w:p w14:paraId="057E846A" w14:textId="77777777" w:rsidR="00A157A0" w:rsidRPr="00913D89" w:rsidRDefault="00A157A0" w:rsidP="00A157A0"/>
    <w:p w14:paraId="61AA83B0" w14:textId="77777777" w:rsidR="00A157A0" w:rsidRDefault="00A157A0" w:rsidP="00A157A0">
      <w:r w:rsidRPr="00913D89">
        <w:rPr>
          <w:i/>
        </w:rPr>
        <w:t>Objetivos</w:t>
      </w:r>
      <w:r w:rsidRPr="00913D89">
        <w:t>:</w:t>
      </w:r>
      <w:r w:rsidR="00906A28">
        <w:t xml:space="preserve"> </w:t>
      </w:r>
      <w:r w:rsidR="00482764">
        <w:t>Verificar que se cumplan las condiciones para r</w:t>
      </w:r>
      <w:r w:rsidR="00844B37">
        <w:t xml:space="preserve">ealizar el sorteo entre </w:t>
      </w:r>
      <w:r w:rsidR="00052B04">
        <w:t>todos los</w:t>
      </w:r>
      <w:r w:rsidR="00844B37">
        <w:t xml:space="preserve"> compradores</w:t>
      </w:r>
      <w:r w:rsidR="00052B04">
        <w:t xml:space="preserve"> de las concesionarias participantes que hayan adquirido uno de los planes ofrecidos por el Gobierno Nacional,</w:t>
      </w:r>
      <w:r w:rsidR="00844B37">
        <w:t xml:space="preserve"> para definir </w:t>
      </w:r>
      <w:r w:rsidR="00423083">
        <w:t>el ganador de la</w:t>
      </w:r>
      <w:r w:rsidR="00844B37">
        <w:t xml:space="preserve"> cancelación total de su deuda.</w:t>
      </w:r>
    </w:p>
    <w:p w14:paraId="658AE515" w14:textId="77777777" w:rsidR="00482764" w:rsidRDefault="00482764" w:rsidP="00A157A0">
      <w:r>
        <w:t>Las condiciones son:</w:t>
      </w:r>
    </w:p>
    <w:p w14:paraId="1C8330EC" w14:textId="77777777" w:rsidR="00482764" w:rsidRDefault="00567A73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los datos de los clientes estén actualizados a la fecha de sorteo.</w:t>
      </w:r>
    </w:p>
    <w:p w14:paraId="6FF87C7D" w14:textId="77777777" w:rsidR="00567A73" w:rsidRPr="00482764" w:rsidRDefault="00BE354E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el último ganador haya sido notificado</w:t>
      </w:r>
      <w:r w:rsidR="00C272F5">
        <w:rPr>
          <w:lang w:val="es-AR"/>
        </w:rPr>
        <w:t>.</w:t>
      </w:r>
    </w:p>
    <w:p w14:paraId="2ACCAE70" w14:textId="77777777" w:rsidR="00A157A0" w:rsidRDefault="00A157A0" w:rsidP="00A157A0">
      <w:pPr>
        <w:rPr>
          <w:lang w:val="es-AR"/>
        </w:rPr>
      </w:pPr>
    </w:p>
    <w:p w14:paraId="094CCF3D" w14:textId="77777777" w:rsidR="00A157A0" w:rsidRPr="00913D89" w:rsidRDefault="00A157A0" w:rsidP="00A157A0">
      <w:pPr>
        <w:rPr>
          <w:lang w:val="es-AR"/>
        </w:rPr>
      </w:pPr>
    </w:p>
    <w:p w14:paraId="62B714C0" w14:textId="77777777" w:rsidR="00906A28" w:rsidRPr="00913D89" w:rsidRDefault="00A157A0" w:rsidP="00A157A0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A971B3">
        <w:t>Involucra</w:t>
      </w:r>
      <w:r w:rsidR="00844B37">
        <w:t xml:space="preserve"> la solicitud de los estados de las cuentas por parte de las concesionarias y la notificación del ganador.</w:t>
      </w:r>
    </w:p>
    <w:p w14:paraId="24A3EF6E" w14:textId="77777777" w:rsidR="00A157A0" w:rsidRDefault="00A157A0" w:rsidP="00A157A0">
      <w:pPr>
        <w:rPr>
          <w:lang w:val="es-AR"/>
        </w:rPr>
      </w:pPr>
    </w:p>
    <w:p w14:paraId="40251518" w14:textId="77777777" w:rsidR="00BE354E" w:rsidRPr="00913D89" w:rsidRDefault="00BE354E" w:rsidP="00BE354E"/>
    <w:p w14:paraId="69A71428" w14:textId="77777777" w:rsidR="00BE354E" w:rsidRPr="00A971B3" w:rsidRDefault="00BE354E" w:rsidP="00BE354E">
      <w:pPr>
        <w:rPr>
          <w:u w:val="single"/>
        </w:rPr>
      </w:pPr>
      <w:r w:rsidRPr="00913D89">
        <w:rPr>
          <w:i/>
        </w:rPr>
        <w:t>Descripción</w:t>
      </w:r>
      <w:r w:rsidRPr="00913D89">
        <w:t>:</w:t>
      </w:r>
      <w:r>
        <w:t xml:space="preserve"> Sorteo-v1.3 (adjunto)</w:t>
      </w:r>
    </w:p>
    <w:p w14:paraId="49BD2596" w14:textId="77777777" w:rsidR="00BE354E" w:rsidRDefault="00BE354E" w:rsidP="00A157A0">
      <w:pPr>
        <w:rPr>
          <w:lang w:val="es-AR"/>
        </w:rPr>
      </w:pPr>
    </w:p>
    <w:p w14:paraId="7857CA46" w14:textId="77777777" w:rsidR="00A62C3C" w:rsidRPr="00C272F5" w:rsidRDefault="00A62C3C" w:rsidP="00A157A0"/>
    <w:p w14:paraId="5AF7D704" w14:textId="77777777" w:rsidR="00A62C3C" w:rsidRDefault="00A62C3C" w:rsidP="00A157A0"/>
    <w:p w14:paraId="71008A65" w14:textId="77777777" w:rsidR="00A62C3C" w:rsidRPr="00913D89" w:rsidRDefault="00A62C3C" w:rsidP="00A62C3C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3CCA2BA5" w14:textId="77777777" w:rsidR="00A62C3C" w:rsidRDefault="00A62C3C" w:rsidP="00A62C3C"/>
    <w:p w14:paraId="32F92299" w14:textId="4DA13902" w:rsidR="00A62C3C" w:rsidRPr="00136918" w:rsidRDefault="00A62C3C" w:rsidP="00A62C3C">
      <w:pPr>
        <w:rPr>
          <w:lang w:val="es-419"/>
        </w:rPr>
      </w:pPr>
      <w:r w:rsidRPr="00913D89">
        <w:rPr>
          <w:i/>
        </w:rPr>
        <w:t>Identificador</w:t>
      </w:r>
      <w:r w:rsidRPr="00913D89">
        <w:t xml:space="preserve">: </w:t>
      </w:r>
      <w:r w:rsidR="00A52DCA">
        <w:t xml:space="preserve">Servicio </w:t>
      </w:r>
      <w:r w:rsidR="00136918">
        <w:rPr>
          <w:lang w:val="es-419"/>
        </w:rPr>
        <w:t>1</w:t>
      </w:r>
    </w:p>
    <w:p w14:paraId="1AB11044" w14:textId="77777777" w:rsidR="00A62C3C" w:rsidRDefault="00A62C3C" w:rsidP="00A62C3C"/>
    <w:p w14:paraId="15C9BB86" w14:textId="77777777" w:rsidR="00A62C3C" w:rsidRPr="00913D89" w:rsidRDefault="00A62C3C" w:rsidP="00A62C3C"/>
    <w:p w14:paraId="772BCDB5" w14:textId="77777777" w:rsidR="00A62C3C" w:rsidRDefault="00A62C3C" w:rsidP="00A62C3C">
      <w:r w:rsidRPr="00913D89">
        <w:rPr>
          <w:i/>
        </w:rPr>
        <w:t>Descripción</w:t>
      </w:r>
      <w:r w:rsidRPr="00913D89">
        <w:t>:</w:t>
      </w:r>
      <w:r>
        <w:t xml:space="preserve"> Permite verificar la habilitación de una nueva ejecución del sorteo.</w:t>
      </w:r>
    </w:p>
    <w:p w14:paraId="667F8446" w14:textId="77777777" w:rsidR="00A62C3C" w:rsidRPr="00913D89" w:rsidRDefault="00A62C3C" w:rsidP="00A62C3C"/>
    <w:p w14:paraId="45026472" w14:textId="77777777" w:rsidR="00A62C3C" w:rsidRPr="00913D89" w:rsidRDefault="00A62C3C" w:rsidP="00A62C3C">
      <w:r w:rsidRPr="00913D89">
        <w:rPr>
          <w:i/>
        </w:rPr>
        <w:t>Ubicación</w:t>
      </w:r>
      <w:r w:rsidRPr="00913D89">
        <w:t xml:space="preserve">: </w:t>
      </w:r>
      <w:r>
        <w:t>Concesionaria.</w:t>
      </w:r>
    </w:p>
    <w:p w14:paraId="07D43C4A" w14:textId="77777777" w:rsidR="00A62C3C" w:rsidRDefault="00A62C3C" w:rsidP="00A157A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A157A0" w14:paraId="140EE015" w14:textId="77777777" w:rsidTr="00776AE4">
        <w:tc>
          <w:tcPr>
            <w:tcW w:w="9854" w:type="dxa"/>
            <w:gridSpan w:val="5"/>
            <w:shd w:val="clear" w:color="auto" w:fill="D9D9D9"/>
          </w:tcPr>
          <w:p w14:paraId="7419924F" w14:textId="77777777" w:rsidR="00A157A0" w:rsidRPr="003E5482" w:rsidRDefault="00A157A0" w:rsidP="000239FE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A62C3C">
              <w:t xml:space="preserve"> </w:t>
            </w:r>
          </w:p>
        </w:tc>
      </w:tr>
      <w:tr w:rsidR="00A157A0" w14:paraId="23E02073" w14:textId="77777777" w:rsidTr="00776AE4">
        <w:tc>
          <w:tcPr>
            <w:tcW w:w="9854" w:type="dxa"/>
            <w:gridSpan w:val="5"/>
            <w:shd w:val="clear" w:color="auto" w:fill="auto"/>
          </w:tcPr>
          <w:p w14:paraId="19B73104" w14:textId="77777777" w:rsidR="00A157A0" w:rsidRPr="00F24DC4" w:rsidRDefault="00A157A0" w:rsidP="00776AE4">
            <w:r w:rsidRPr="00604FE1">
              <w:t>Descripción</w:t>
            </w:r>
            <w:r>
              <w:t>:</w:t>
            </w:r>
            <w:r w:rsidR="00A62C3C">
              <w:t xml:space="preserve"> consulta de los estados de las cuentas desactualizadas de los compradores, por parte de las concesionarias.</w:t>
            </w:r>
          </w:p>
        </w:tc>
      </w:tr>
      <w:tr w:rsidR="00A157A0" w14:paraId="6C6D9B3A" w14:textId="77777777" w:rsidTr="00776AE4">
        <w:tc>
          <w:tcPr>
            <w:tcW w:w="9854" w:type="dxa"/>
            <w:gridSpan w:val="5"/>
            <w:shd w:val="clear" w:color="auto" w:fill="FFFF66"/>
          </w:tcPr>
          <w:p w14:paraId="6849A5E1" w14:textId="77777777"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A157A0" w14:paraId="37CCD2E3" w14:textId="77777777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3E8EEE4" w14:textId="77777777"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A216D2E" w14:textId="77777777"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F665B12" w14:textId="77777777"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C0A7D1" w14:textId="77777777"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DF2D472" w14:textId="77777777" w:rsidR="00A157A0" w:rsidRDefault="00A157A0" w:rsidP="00776AE4">
            <w:r>
              <w:t>Ejemplo de contenido del campo</w:t>
            </w:r>
          </w:p>
        </w:tc>
      </w:tr>
      <w:tr w:rsidR="00A157A0" w14:paraId="1E3C56DF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47C30E27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2102D725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5046C47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5BA9E5C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3359FC99" w14:textId="77777777" w:rsidR="00A157A0" w:rsidRDefault="00A157A0" w:rsidP="00776AE4"/>
        </w:tc>
      </w:tr>
      <w:tr w:rsidR="00A157A0" w14:paraId="285854C5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0BDD61F6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703CFA4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841A609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98B90D9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A4085C3" w14:textId="77777777" w:rsidR="00A157A0" w:rsidRPr="00D77F01" w:rsidRDefault="00A157A0" w:rsidP="00776AE4"/>
        </w:tc>
      </w:tr>
      <w:tr w:rsidR="00A157A0" w:rsidRPr="003E5482" w14:paraId="50E7F640" w14:textId="77777777" w:rsidTr="00776AE4">
        <w:tc>
          <w:tcPr>
            <w:tcW w:w="9854" w:type="dxa"/>
            <w:gridSpan w:val="5"/>
            <w:shd w:val="clear" w:color="auto" w:fill="FFFF66"/>
          </w:tcPr>
          <w:p w14:paraId="5FB8D59E" w14:textId="77777777"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A157A0" w14:paraId="2B03A316" w14:textId="77777777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DDEC5A5" w14:textId="77777777"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6514753" w14:textId="77777777"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72A02B5" w14:textId="77777777"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1B6C581" w14:textId="77777777"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C3A0FB" w14:textId="77777777" w:rsidR="00A157A0" w:rsidRDefault="00A157A0" w:rsidP="00776AE4">
            <w:r>
              <w:t>Ejemplo de contenido del campo</w:t>
            </w:r>
          </w:p>
        </w:tc>
      </w:tr>
      <w:tr w:rsidR="00A157A0" w14:paraId="700C80B2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45945E08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67E826FB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502C4F5D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EED7701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6FB4180" w14:textId="77777777" w:rsidR="00A157A0" w:rsidRDefault="00A157A0" w:rsidP="00776AE4"/>
        </w:tc>
      </w:tr>
      <w:tr w:rsidR="00A157A0" w14:paraId="09998988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2AB22B85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03C54BA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58B1B04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498522D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2956D94" w14:textId="77777777" w:rsidR="00A157A0" w:rsidRDefault="00A157A0" w:rsidP="00776AE4"/>
        </w:tc>
      </w:tr>
    </w:tbl>
    <w:p w14:paraId="623DD3D0" w14:textId="77777777" w:rsidR="00D25B17" w:rsidRDefault="00D25B17" w:rsidP="00D25B17">
      <w:pPr>
        <w:rPr>
          <w:rFonts w:cs="Courier New"/>
          <w:b/>
          <w:bCs/>
          <w:spacing w:val="20"/>
          <w:szCs w:val="20"/>
        </w:rPr>
      </w:pPr>
    </w:p>
    <w:p w14:paraId="78F3AF3F" w14:textId="77777777" w:rsidR="00697E8B" w:rsidRPr="00913D89" w:rsidRDefault="00323027" w:rsidP="00697E8B">
      <w:pPr>
        <w:pStyle w:val="Ttulo2"/>
      </w:pPr>
      <w:bookmarkStart w:id="6" w:name="_Toc402815790"/>
      <w:bookmarkStart w:id="7" w:name="_Toc505808608"/>
      <w:r>
        <w:lastRenderedPageBreak/>
        <w:t>Subp</w:t>
      </w:r>
      <w:r w:rsidR="00697E8B" w:rsidRPr="00913D89">
        <w:t>roceso de Negocio N°</w:t>
      </w:r>
      <w:bookmarkEnd w:id="6"/>
      <w:bookmarkEnd w:id="7"/>
      <w:r w:rsidR="00742061">
        <w:t>1</w:t>
      </w:r>
    </w:p>
    <w:p w14:paraId="3796F82D" w14:textId="77777777" w:rsidR="00697E8B" w:rsidRDefault="00697E8B" w:rsidP="00697E8B">
      <w:pPr>
        <w:rPr>
          <w:b/>
        </w:rPr>
      </w:pPr>
    </w:p>
    <w:p w14:paraId="35BBAC97" w14:textId="77777777" w:rsidR="00697E8B" w:rsidRPr="00697E8B" w:rsidRDefault="00697E8B" w:rsidP="00697E8B">
      <w:pPr>
        <w:rPr>
          <w:u w:val="single"/>
        </w:rPr>
      </w:pPr>
      <w:r w:rsidRPr="00913D89">
        <w:rPr>
          <w:i/>
        </w:rPr>
        <w:t>Nombre</w:t>
      </w:r>
      <w:r w:rsidRPr="00913D89">
        <w:t xml:space="preserve">: </w:t>
      </w:r>
      <w:r>
        <w:t>Notificación y cancelación del ganador.</w:t>
      </w:r>
    </w:p>
    <w:p w14:paraId="7BD8F950" w14:textId="77777777" w:rsidR="00697E8B" w:rsidRDefault="00697E8B" w:rsidP="00697E8B"/>
    <w:p w14:paraId="4DE177CF" w14:textId="77777777" w:rsidR="00697E8B" w:rsidRPr="00913D89" w:rsidRDefault="00697E8B" w:rsidP="00697E8B"/>
    <w:p w14:paraId="5DBE22E1" w14:textId="77777777" w:rsidR="00697E8B" w:rsidRDefault="00697E8B" w:rsidP="00697E8B">
      <w:r w:rsidRPr="00913D89">
        <w:rPr>
          <w:i/>
        </w:rPr>
        <w:t>Objetivos</w:t>
      </w:r>
      <w:r w:rsidRPr="00913D89">
        <w:t>:</w:t>
      </w:r>
      <w:r>
        <w:t xml:space="preserve"> </w:t>
      </w:r>
    </w:p>
    <w:p w14:paraId="624CF40B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Notificar a cada una de las concesionarias el ganador de un sorteo dado.</w:t>
      </w:r>
    </w:p>
    <w:p w14:paraId="3D3B2FD3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Verificar que la concesionaria de la cual es cliente el ganador del sorteo haya cancelado las cuotas pendientes del mismo.</w:t>
      </w:r>
    </w:p>
    <w:p w14:paraId="22A685B9" w14:textId="77777777" w:rsidR="00697E8B" w:rsidRDefault="00697E8B" w:rsidP="00697E8B"/>
    <w:p w14:paraId="6964DC67" w14:textId="77777777" w:rsidR="00697E8B" w:rsidRPr="00913D89" w:rsidRDefault="00697E8B" w:rsidP="00697E8B">
      <w:pPr>
        <w:rPr>
          <w:lang w:val="es-AR"/>
        </w:rPr>
      </w:pPr>
    </w:p>
    <w:p w14:paraId="5D683F39" w14:textId="77777777" w:rsidR="00697E8B" w:rsidRDefault="00697E8B" w:rsidP="00697E8B">
      <w:r w:rsidRPr="00913D89">
        <w:rPr>
          <w:i/>
        </w:rPr>
        <w:t>Alcance</w:t>
      </w:r>
      <w:r w:rsidRPr="00913D89">
        <w:t xml:space="preserve">: </w:t>
      </w:r>
    </w:p>
    <w:p w14:paraId="034E4574" w14:textId="77777777" w:rsidR="00697E8B" w:rsidRDefault="00697E8B" w:rsidP="00697E8B"/>
    <w:p w14:paraId="6CCB1B26" w14:textId="77777777" w:rsidR="00697E8B" w:rsidRDefault="00697E8B" w:rsidP="00697E8B"/>
    <w:p w14:paraId="46DD80DC" w14:textId="77777777" w:rsidR="00697E8B" w:rsidRPr="00913D89" w:rsidRDefault="00697E8B" w:rsidP="00697E8B">
      <w:pPr>
        <w:rPr>
          <w:lang w:val="es-AR"/>
        </w:rPr>
      </w:pPr>
    </w:p>
    <w:p w14:paraId="3AA552A9" w14:textId="77777777" w:rsidR="00697E8B" w:rsidRPr="0099528B" w:rsidRDefault="00697E8B" w:rsidP="00697E8B">
      <w:pPr>
        <w:rPr>
          <w:u w:val="single"/>
        </w:rPr>
      </w:pPr>
      <w:r w:rsidRPr="00913D89">
        <w:rPr>
          <w:i/>
        </w:rPr>
        <w:t>Descripción</w:t>
      </w:r>
      <w:r w:rsidR="0099528B">
        <w:t xml:space="preserve">: </w:t>
      </w:r>
      <w:r w:rsidR="0099528B" w:rsidRPr="0099528B">
        <w:t>Notificación</w:t>
      </w:r>
      <w:r w:rsidR="0099528B">
        <w:t xml:space="preserve"> ganadores (adjunto).</w:t>
      </w:r>
    </w:p>
    <w:p w14:paraId="7360F5F5" w14:textId="77777777" w:rsidR="00697E8B" w:rsidRDefault="00697E8B" w:rsidP="00697E8B">
      <w:pPr>
        <w:rPr>
          <w:lang w:val="es-AR"/>
        </w:rPr>
      </w:pPr>
    </w:p>
    <w:p w14:paraId="69C8ACAA" w14:textId="77777777" w:rsidR="00697E8B" w:rsidRDefault="00697E8B" w:rsidP="00697E8B">
      <w:pPr>
        <w:rPr>
          <w:lang w:val="es-AR"/>
        </w:rPr>
      </w:pPr>
    </w:p>
    <w:p w14:paraId="5294EEEB" w14:textId="77777777" w:rsidR="00697E8B" w:rsidRPr="00913D89" w:rsidRDefault="00697E8B" w:rsidP="00697E8B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369E7C32" w14:textId="77777777" w:rsidR="00697E8B" w:rsidRDefault="00697E8B" w:rsidP="00697E8B"/>
    <w:p w14:paraId="790F674C" w14:textId="77777777" w:rsidR="00697E8B" w:rsidRPr="008671B8" w:rsidRDefault="00697E8B" w:rsidP="00697E8B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1A2887">
        <w:t>Servicio 2</w:t>
      </w:r>
    </w:p>
    <w:p w14:paraId="5EFAC658" w14:textId="77777777" w:rsidR="00697E8B" w:rsidRPr="00913D89" w:rsidRDefault="00697E8B" w:rsidP="00697E8B"/>
    <w:p w14:paraId="559801FF" w14:textId="77777777" w:rsidR="00697E8B" w:rsidRDefault="00697E8B" w:rsidP="00697E8B">
      <w:r w:rsidRPr="00913D89">
        <w:rPr>
          <w:i/>
        </w:rPr>
        <w:t>Descripción</w:t>
      </w:r>
      <w:r w:rsidRPr="00913D89">
        <w:t>:</w:t>
      </w:r>
      <w:r>
        <w:t xml:space="preserve"> Permite la notificación del ganador a cada una de las concesionarias, y en la concesionaria a la que pertenece ese cliente ganador, la cancelación de las cuotas pendientes.</w:t>
      </w:r>
    </w:p>
    <w:p w14:paraId="43918048" w14:textId="77777777" w:rsidR="00697E8B" w:rsidRPr="00913D89" w:rsidRDefault="00697E8B" w:rsidP="00697E8B"/>
    <w:p w14:paraId="3FF33288" w14:textId="77777777" w:rsidR="00697E8B" w:rsidRPr="00B36C25" w:rsidRDefault="00697E8B" w:rsidP="00697E8B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>
        <w:t>Concesionarias participantes del programa.</w:t>
      </w:r>
    </w:p>
    <w:p w14:paraId="6FE66637" w14:textId="77777777" w:rsidR="00697E8B" w:rsidRDefault="00697E8B" w:rsidP="00697E8B"/>
    <w:p w14:paraId="74EC51E0" w14:textId="77777777" w:rsidR="00697E8B" w:rsidRDefault="00697E8B" w:rsidP="00697E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1912"/>
        <w:gridCol w:w="1381"/>
        <w:gridCol w:w="1384"/>
        <w:gridCol w:w="3025"/>
      </w:tblGrid>
      <w:tr w:rsidR="00697E8B" w14:paraId="1696606A" w14:textId="77777777" w:rsidTr="00776AE4">
        <w:tc>
          <w:tcPr>
            <w:tcW w:w="9854" w:type="dxa"/>
            <w:gridSpan w:val="5"/>
            <w:shd w:val="clear" w:color="auto" w:fill="D9D9D9"/>
          </w:tcPr>
          <w:p w14:paraId="290DEEFE" w14:textId="77777777" w:rsidR="00697E8B" w:rsidRPr="007832DA" w:rsidRDefault="00697E8B" w:rsidP="00776AE4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1630D2">
              <w:t xml:space="preserve"> </w:t>
            </w:r>
            <w:proofErr w:type="spellStart"/>
            <w:r w:rsidR="001630D2">
              <w:t>cancelar_</w:t>
            </w:r>
            <w:r>
              <w:t>ganador</w:t>
            </w:r>
            <w:proofErr w:type="spellEnd"/>
          </w:p>
        </w:tc>
      </w:tr>
      <w:tr w:rsidR="00697E8B" w14:paraId="16981435" w14:textId="77777777" w:rsidTr="00776AE4">
        <w:tc>
          <w:tcPr>
            <w:tcW w:w="9854" w:type="dxa"/>
            <w:gridSpan w:val="5"/>
            <w:shd w:val="clear" w:color="auto" w:fill="auto"/>
          </w:tcPr>
          <w:p w14:paraId="21FD89B1" w14:textId="77777777" w:rsidR="00697E8B" w:rsidRPr="00F24DC4" w:rsidRDefault="00697E8B" w:rsidP="00776AE4">
            <w:r w:rsidRPr="00604FE1">
              <w:t>Descripción</w:t>
            </w:r>
            <w:r>
              <w:t>: Se envían los datos del ganador del último sorteo, con el fin de informar a las concesionarias y que sus cuotas pendientes sean canceladas.</w:t>
            </w:r>
          </w:p>
        </w:tc>
      </w:tr>
      <w:tr w:rsidR="00697E8B" w14:paraId="7667CED9" w14:textId="77777777" w:rsidTr="00776AE4">
        <w:tc>
          <w:tcPr>
            <w:tcW w:w="9854" w:type="dxa"/>
            <w:gridSpan w:val="5"/>
            <w:shd w:val="clear" w:color="auto" w:fill="FFFF66"/>
          </w:tcPr>
          <w:p w14:paraId="634C04FA" w14:textId="77777777" w:rsidR="00697E8B" w:rsidRPr="003E5482" w:rsidRDefault="00697E8B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97E8B" w14:paraId="53D6305D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0777477B" w14:textId="77777777" w:rsidR="00697E8B" w:rsidRDefault="00697E8B" w:rsidP="00776AE4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05FDFBD9" w14:textId="77777777" w:rsidR="00697E8B" w:rsidRDefault="00697E8B" w:rsidP="00776AE4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BB37637" w14:textId="77777777" w:rsidR="00697E8B" w:rsidRDefault="00697E8B" w:rsidP="00776AE4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ECB19A3" w14:textId="77777777" w:rsidR="00697E8B" w:rsidRDefault="00697E8B" w:rsidP="00776AE4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0A34D38" w14:textId="77777777" w:rsidR="00697E8B" w:rsidRDefault="00697E8B" w:rsidP="00776AE4">
            <w:r>
              <w:t>Ejemplo de contenido del campo</w:t>
            </w:r>
          </w:p>
        </w:tc>
      </w:tr>
      <w:tr w:rsidR="00697E8B" w14:paraId="479F4DC8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B0A4383" w14:textId="77777777" w:rsidR="00697E8B" w:rsidRDefault="00D97565" w:rsidP="00776AE4">
            <w:proofErr w:type="spellStart"/>
            <w:r>
              <w:t>Id_Portal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33CCEFBA" w14:textId="77777777" w:rsidR="00697E8B" w:rsidRDefault="00D97565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58158511" w14:textId="77777777" w:rsidR="00697E8B" w:rsidRDefault="00D97565" w:rsidP="00776AE4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14:paraId="4C9EB67D" w14:textId="77777777" w:rsidR="00697E8B" w:rsidRDefault="00D97565" w:rsidP="00776AE4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14:paraId="7FCBC707" w14:textId="77777777" w:rsidR="00697E8B" w:rsidRDefault="00D97565" w:rsidP="00776AE4">
            <w:r>
              <w:t>PORTAL_GOB_NAC2018</w:t>
            </w:r>
          </w:p>
        </w:tc>
      </w:tr>
      <w:tr w:rsidR="00D97565" w14:paraId="0AED7B2C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4577BD69" w14:textId="77777777" w:rsidR="00D97565" w:rsidRDefault="00AE5D15" w:rsidP="00D97565">
            <w:proofErr w:type="spellStart"/>
            <w:r>
              <w:t>fecha_sorteo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1DAA3120" w14:textId="77777777" w:rsidR="00D97565" w:rsidRDefault="00D97565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252B5325" w14:textId="77777777" w:rsidR="00D97565" w:rsidRDefault="007C3FA3" w:rsidP="00D97565">
            <w:r>
              <w:t>Fecha</w:t>
            </w:r>
          </w:p>
        </w:tc>
        <w:tc>
          <w:tcPr>
            <w:tcW w:w="1384" w:type="dxa"/>
            <w:shd w:val="clear" w:color="auto" w:fill="auto"/>
          </w:tcPr>
          <w:p w14:paraId="0A2186F7" w14:textId="77777777" w:rsidR="00D97565" w:rsidRDefault="00D97565" w:rsidP="00D97565"/>
        </w:tc>
        <w:tc>
          <w:tcPr>
            <w:tcW w:w="3025" w:type="dxa"/>
            <w:shd w:val="clear" w:color="auto" w:fill="auto"/>
          </w:tcPr>
          <w:p w14:paraId="43436103" w14:textId="77777777" w:rsidR="00D97565" w:rsidRDefault="00AE5D15" w:rsidP="00D97565">
            <w:r>
              <w:t>“02/02/2018”</w:t>
            </w:r>
          </w:p>
        </w:tc>
      </w:tr>
      <w:tr w:rsidR="00AE5D15" w14:paraId="450E4BD2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39AFA9C" w14:textId="77777777" w:rsidR="00AE5D15" w:rsidRDefault="00AE5D15" w:rsidP="00D97565">
            <w:proofErr w:type="spellStart"/>
            <w:r>
              <w:t>Dni_ganador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7B8D1247" w14:textId="77777777" w:rsidR="00AE5D15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6E03254D" w14:textId="77777777" w:rsidR="00AE5D15" w:rsidRDefault="007C3FA3" w:rsidP="00D97565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09BAF064" w14:textId="77777777" w:rsidR="00AE5D15" w:rsidRDefault="00AE5D15" w:rsidP="00D97565"/>
        </w:tc>
        <w:tc>
          <w:tcPr>
            <w:tcW w:w="3025" w:type="dxa"/>
            <w:shd w:val="clear" w:color="auto" w:fill="auto"/>
          </w:tcPr>
          <w:p w14:paraId="63A4D1B7" w14:textId="77777777" w:rsidR="00AE5D15" w:rsidRDefault="007C3FA3" w:rsidP="00D97565">
            <w:r>
              <w:t>“</w:t>
            </w:r>
            <w:r w:rsidR="00AE5D15">
              <w:t>37123456</w:t>
            </w:r>
            <w:r>
              <w:t>”</w:t>
            </w:r>
          </w:p>
        </w:tc>
      </w:tr>
      <w:tr w:rsidR="00AE5D15" w14:paraId="2D041DD6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07F982C" w14:textId="77777777" w:rsidR="00AE5D15" w:rsidRDefault="00AE5D15" w:rsidP="00D97565">
            <w:proofErr w:type="spellStart"/>
            <w:r>
              <w:t>Nombre_apellido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49FDA481" w14:textId="77777777" w:rsidR="00AE5D15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229CBE82" w14:textId="77777777" w:rsidR="00AE5D15" w:rsidRDefault="00E174F0" w:rsidP="00D97565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72454C4D" w14:textId="77777777" w:rsidR="00AE5D15" w:rsidRDefault="00E174F0" w:rsidP="00D97565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14:paraId="678D2653" w14:textId="77777777" w:rsidR="00AE5D15" w:rsidRDefault="00AE5D15" w:rsidP="00D97565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</w:tr>
      <w:tr w:rsidR="00AE5D15" w14:paraId="44004C19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11F972DC" w14:textId="77777777" w:rsidR="00AE5D15" w:rsidRDefault="00200D7B" w:rsidP="00D97565">
            <w:proofErr w:type="spellStart"/>
            <w:r>
              <w:t>Nombre_concesionaria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29B82CC7" w14:textId="77777777" w:rsidR="00AE5D15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99A9361" w14:textId="77777777" w:rsidR="00AE5D15" w:rsidRDefault="00E174F0" w:rsidP="00D97565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5A14B5D8" w14:textId="77777777" w:rsidR="00AE5D15" w:rsidRDefault="00E174F0" w:rsidP="00D97565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14:paraId="679115DA" w14:textId="77777777" w:rsidR="00AE5D15" w:rsidRDefault="00955605" w:rsidP="00D97565">
            <w:proofErr w:type="spellStart"/>
            <w:r>
              <w:t>Rosso</w:t>
            </w:r>
            <w:proofErr w:type="spellEnd"/>
          </w:p>
        </w:tc>
      </w:tr>
      <w:tr w:rsidR="00200D7B" w14:paraId="1A985DBE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A74373E" w14:textId="77777777" w:rsidR="00200D7B" w:rsidRDefault="00200D7B" w:rsidP="00D97565">
            <w:proofErr w:type="spellStart"/>
            <w:r>
              <w:t>plan_adquirido</w:t>
            </w:r>
            <w:proofErr w:type="spellEnd"/>
            <w:r>
              <w:t xml:space="preserve"> </w:t>
            </w:r>
          </w:p>
        </w:tc>
        <w:tc>
          <w:tcPr>
            <w:tcW w:w="1912" w:type="dxa"/>
            <w:shd w:val="clear" w:color="auto" w:fill="auto"/>
          </w:tcPr>
          <w:p w14:paraId="37782F66" w14:textId="77777777" w:rsidR="00200D7B" w:rsidRDefault="007C3FA3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8BF28C9" w14:textId="77777777" w:rsidR="00200D7B" w:rsidRDefault="009D0C7B" w:rsidP="00D97565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14:paraId="788C5A7E" w14:textId="77777777" w:rsidR="00200D7B" w:rsidRDefault="009D0C7B" w:rsidP="00D97565">
            <w:r>
              <w:t>30</w:t>
            </w:r>
          </w:p>
        </w:tc>
        <w:tc>
          <w:tcPr>
            <w:tcW w:w="3025" w:type="dxa"/>
            <w:shd w:val="clear" w:color="auto" w:fill="auto"/>
          </w:tcPr>
          <w:p w14:paraId="3B788BCF" w14:textId="77777777" w:rsidR="00200D7B" w:rsidRDefault="009D0C7B" w:rsidP="00D97565">
            <w:r>
              <w:t>Plan_</w:t>
            </w:r>
            <w:r w:rsidR="00200D7B">
              <w:t>Rombo</w:t>
            </w:r>
            <w:r w:rsidR="00974C39">
              <w:t>1.4</w:t>
            </w:r>
          </w:p>
        </w:tc>
      </w:tr>
      <w:tr w:rsidR="00D97565" w:rsidRPr="003E5482" w14:paraId="57401D29" w14:textId="77777777" w:rsidTr="00776AE4">
        <w:tc>
          <w:tcPr>
            <w:tcW w:w="9854" w:type="dxa"/>
            <w:gridSpan w:val="5"/>
            <w:shd w:val="clear" w:color="auto" w:fill="FFFF66"/>
          </w:tcPr>
          <w:p w14:paraId="6250F7D2" w14:textId="77777777" w:rsidR="00D97565" w:rsidRPr="003E5482" w:rsidRDefault="00D97565" w:rsidP="00D97565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97565" w14:paraId="3D3CC186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51ABA0FC" w14:textId="77777777" w:rsidR="00D97565" w:rsidRDefault="00D97565" w:rsidP="00D97565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404BBD63" w14:textId="77777777" w:rsidR="00D97565" w:rsidRDefault="00D97565" w:rsidP="00D97565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34AD50A3" w14:textId="77777777" w:rsidR="00D97565" w:rsidRDefault="00D97565" w:rsidP="00D97565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7FB569A" w14:textId="77777777" w:rsidR="00D97565" w:rsidRDefault="00D97565" w:rsidP="00D97565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0036468A" w14:textId="77777777" w:rsidR="00D97565" w:rsidRDefault="00D97565" w:rsidP="00D97565">
            <w:r>
              <w:t>Ejemplo de contenido del campo</w:t>
            </w:r>
          </w:p>
        </w:tc>
      </w:tr>
      <w:tr w:rsidR="00D97565" w14:paraId="783C81D9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ED8FDA8" w14:textId="77777777" w:rsidR="00D97565" w:rsidRDefault="00D97565" w:rsidP="00D97565">
            <w:r>
              <w:t xml:space="preserve">Respuesta </w:t>
            </w:r>
          </w:p>
        </w:tc>
        <w:tc>
          <w:tcPr>
            <w:tcW w:w="1912" w:type="dxa"/>
            <w:shd w:val="clear" w:color="auto" w:fill="auto"/>
          </w:tcPr>
          <w:p w14:paraId="4588054D" w14:textId="77777777" w:rsidR="00D97565" w:rsidRDefault="00D97565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0E402AB3" w14:textId="77777777" w:rsidR="00D97565" w:rsidRDefault="00D97565" w:rsidP="00D97565">
            <w:r>
              <w:t>JSON</w:t>
            </w:r>
          </w:p>
        </w:tc>
        <w:tc>
          <w:tcPr>
            <w:tcW w:w="1384" w:type="dxa"/>
            <w:shd w:val="clear" w:color="auto" w:fill="auto"/>
          </w:tcPr>
          <w:p w14:paraId="4EB2D2B1" w14:textId="77777777" w:rsidR="00D97565" w:rsidRDefault="00D97565" w:rsidP="00D97565"/>
        </w:tc>
        <w:tc>
          <w:tcPr>
            <w:tcW w:w="3025" w:type="dxa"/>
            <w:shd w:val="clear" w:color="auto" w:fill="auto"/>
          </w:tcPr>
          <w:p w14:paraId="3D49BCF3" w14:textId="77777777" w:rsidR="00D97565" w:rsidRDefault="00D97565" w:rsidP="00D97565">
            <w:commentRangeStart w:id="8"/>
            <w:r>
              <w:t xml:space="preserve">{ </w:t>
            </w:r>
            <w:proofErr w:type="spellStart"/>
            <w:r>
              <w:t>Id_transaccion</w:t>
            </w:r>
            <w:proofErr w:type="spellEnd"/>
            <w:r>
              <w:t>: AA213FE09,</w:t>
            </w:r>
          </w:p>
          <w:p w14:paraId="50E2784A" w14:textId="77777777" w:rsidR="00D97565" w:rsidRDefault="00D97565" w:rsidP="00D97565">
            <w:r>
              <w:t xml:space="preserve"> </w:t>
            </w:r>
            <w:proofErr w:type="spellStart"/>
            <w:r>
              <w:t>Estado_transaccion</w:t>
            </w:r>
            <w:proofErr w:type="spellEnd"/>
            <w:r>
              <w:t>: True,</w:t>
            </w:r>
          </w:p>
          <w:p w14:paraId="1B2D89B3" w14:textId="77777777" w:rsidR="00D97565" w:rsidRDefault="00F619A6" w:rsidP="00D97565">
            <w:r>
              <w:t xml:space="preserve"> </w:t>
            </w:r>
            <w:proofErr w:type="spellStart"/>
            <w:r w:rsidR="00D97565">
              <w:t>Mensaje_respuesta</w:t>
            </w:r>
            <w:proofErr w:type="spellEnd"/>
            <w:r w:rsidR="00D97565">
              <w:t>: “Información actualizada”,</w:t>
            </w:r>
          </w:p>
          <w:p w14:paraId="3D085133" w14:textId="77777777" w:rsidR="006A6503" w:rsidRDefault="00F619A6" w:rsidP="00D97565">
            <w:r>
              <w:t xml:space="preserve"> </w:t>
            </w:r>
            <w:proofErr w:type="spellStart"/>
            <w:r w:rsidR="00D97565">
              <w:t>Hora_fecha_tra</w:t>
            </w:r>
            <w:r w:rsidR="006A6503">
              <w:t>nsaccion</w:t>
            </w:r>
            <w:proofErr w:type="spellEnd"/>
            <w:r w:rsidR="006A6503">
              <w:t>: “03/02/2018 12:00:00”,</w:t>
            </w:r>
          </w:p>
          <w:p w14:paraId="031FDBB6" w14:textId="77777777" w:rsidR="00D97565" w:rsidRDefault="006A6503" w:rsidP="00D97565">
            <w:proofErr w:type="spellStart"/>
            <w:r>
              <w:t>Id_concesionaria</w:t>
            </w:r>
            <w:proofErr w:type="spellEnd"/>
            <w:r>
              <w:t xml:space="preserve">: </w:t>
            </w:r>
            <w:proofErr w:type="spellStart"/>
            <w:r>
              <w:t>Montironi</w:t>
            </w:r>
            <w:proofErr w:type="spellEnd"/>
            <w:r w:rsidR="00D97565">
              <w:t xml:space="preserve"> }</w:t>
            </w:r>
            <w:commentRangeEnd w:id="8"/>
            <w:r w:rsidR="003D7098">
              <w:rPr>
                <w:rStyle w:val="Refdecomentario"/>
              </w:rPr>
              <w:commentReference w:id="8"/>
            </w:r>
          </w:p>
        </w:tc>
      </w:tr>
    </w:tbl>
    <w:p w14:paraId="444E4C88" w14:textId="77777777" w:rsidR="00697E8B" w:rsidRPr="00697E8B" w:rsidRDefault="00697E8B" w:rsidP="00697E8B"/>
    <w:p w14:paraId="0ADAE124" w14:textId="77777777" w:rsidR="00697E8B" w:rsidRDefault="00697E8B" w:rsidP="00697E8B"/>
    <w:p w14:paraId="09FBCC7E" w14:textId="77777777" w:rsidR="00697E8B" w:rsidRDefault="00697E8B" w:rsidP="00697E8B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14:paraId="1BE0A9E9" w14:textId="77777777" w:rsidR="00D25B17" w:rsidRPr="00913D89" w:rsidRDefault="00527B47" w:rsidP="00D25B17">
      <w:pPr>
        <w:pStyle w:val="Ttulo2"/>
      </w:pPr>
      <w:bookmarkStart w:id="9" w:name="_Toc505808609"/>
      <w:r>
        <w:lastRenderedPageBreak/>
        <w:t>Subp</w:t>
      </w:r>
      <w:r w:rsidR="00D25B17" w:rsidRPr="00913D89">
        <w:t>roceso de Negocio N°</w:t>
      </w:r>
      <w:bookmarkEnd w:id="9"/>
      <w:r>
        <w:t>2</w:t>
      </w:r>
    </w:p>
    <w:p w14:paraId="14E30299" w14:textId="77777777" w:rsidR="00D25B17" w:rsidRDefault="00D25B17" w:rsidP="00D25B17">
      <w:pPr>
        <w:rPr>
          <w:b/>
        </w:rPr>
      </w:pPr>
    </w:p>
    <w:p w14:paraId="63E76ED6" w14:textId="77777777" w:rsidR="00D25B17" w:rsidRPr="00913D89" w:rsidRDefault="00D25B17" w:rsidP="00D25B17">
      <w:r w:rsidRPr="00913D89">
        <w:rPr>
          <w:i/>
        </w:rPr>
        <w:t>Nombre</w:t>
      </w:r>
      <w:r w:rsidRPr="00913D89">
        <w:t xml:space="preserve">: </w:t>
      </w:r>
      <w:r>
        <w:t xml:space="preserve">Consulta quincenal </w:t>
      </w:r>
      <w:r w:rsidR="00C0572C">
        <w:t xml:space="preserve">de datos </w:t>
      </w:r>
      <w:r>
        <w:t>concesionarias</w:t>
      </w:r>
    </w:p>
    <w:p w14:paraId="4093FDFB" w14:textId="77777777" w:rsidR="00D25B17" w:rsidRDefault="00D25B17" w:rsidP="00D25B17"/>
    <w:p w14:paraId="088351CA" w14:textId="77777777" w:rsidR="00D25B17" w:rsidRPr="00913D89" w:rsidRDefault="00D25B17" w:rsidP="00D25B17"/>
    <w:p w14:paraId="30E5706D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>
        <w:t xml:space="preserve"> Obtener información sobre los estados de cuentas </w:t>
      </w:r>
      <w:r w:rsidR="00FE4A5A">
        <w:t>de clientes de</w:t>
      </w:r>
      <w:r>
        <w:t xml:space="preserve"> las concesionarias.</w:t>
      </w:r>
    </w:p>
    <w:p w14:paraId="6D16C85B" w14:textId="77777777" w:rsidR="00D25B17" w:rsidRDefault="00D25B17" w:rsidP="00D25B17">
      <w:pPr>
        <w:rPr>
          <w:lang w:val="es-AR"/>
        </w:rPr>
      </w:pPr>
    </w:p>
    <w:p w14:paraId="1E114532" w14:textId="77777777" w:rsidR="00D25B17" w:rsidRPr="00913D89" w:rsidRDefault="00D25B17" w:rsidP="00D25B17">
      <w:pPr>
        <w:rPr>
          <w:lang w:val="es-AR"/>
        </w:rPr>
      </w:pPr>
    </w:p>
    <w:p w14:paraId="179845A4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Alcance</w:t>
      </w:r>
      <w:r w:rsidRPr="00913D89">
        <w:t>:</w:t>
      </w:r>
      <w:r>
        <w:t xml:space="preserve"> Involucra la solicitud de información y su posterior almacén en la base de datos de nuestro sistema.</w:t>
      </w:r>
      <w:r w:rsidRPr="00913D89">
        <w:t xml:space="preserve"> </w:t>
      </w:r>
    </w:p>
    <w:p w14:paraId="47B45A14" w14:textId="77777777" w:rsidR="00D25B17" w:rsidRDefault="00D25B17" w:rsidP="00D25B17">
      <w:pPr>
        <w:rPr>
          <w:lang w:val="es-AR"/>
        </w:rPr>
      </w:pPr>
    </w:p>
    <w:p w14:paraId="6CF07F43" w14:textId="77777777" w:rsidR="00D25B17" w:rsidRPr="00913D89" w:rsidRDefault="00D25B17" w:rsidP="00D25B17">
      <w:pPr>
        <w:rPr>
          <w:lang w:val="es-AR"/>
        </w:rPr>
      </w:pPr>
    </w:p>
    <w:p w14:paraId="614F30EA" w14:textId="77777777" w:rsidR="00D25B17" w:rsidRDefault="00D25B17" w:rsidP="00D25B17">
      <w:r w:rsidRPr="00913D89">
        <w:rPr>
          <w:i/>
        </w:rPr>
        <w:t>Descripción</w:t>
      </w:r>
      <w:r w:rsidRPr="00913D89">
        <w:t xml:space="preserve">: </w:t>
      </w:r>
      <w:r w:rsidR="0049054F">
        <w:t>Consulta quincenal v1.2</w:t>
      </w:r>
    </w:p>
    <w:p w14:paraId="36145959" w14:textId="77777777" w:rsidR="00463A77" w:rsidRDefault="00463A77" w:rsidP="00D25B17"/>
    <w:p w14:paraId="45B48B17" w14:textId="77777777" w:rsidR="00A43997" w:rsidRDefault="00A43997" w:rsidP="00D25B17">
      <w:pPr>
        <w:rPr>
          <w:b/>
          <w:u w:val="single"/>
          <w:lang w:val="es-AR"/>
        </w:rPr>
      </w:pPr>
    </w:p>
    <w:p w14:paraId="3A48D071" w14:textId="77777777" w:rsidR="00D25B17" w:rsidRPr="00913D89" w:rsidRDefault="00D25B17" w:rsidP="00D25B17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167145C9" w14:textId="77777777" w:rsidR="00D25B17" w:rsidRDefault="00D25B17" w:rsidP="00D25B17"/>
    <w:p w14:paraId="128EF57B" w14:textId="77777777" w:rsidR="00D25B17" w:rsidRPr="00913D89" w:rsidRDefault="00D25B17" w:rsidP="00D25B17">
      <w:r w:rsidRPr="00913D89">
        <w:rPr>
          <w:i/>
        </w:rPr>
        <w:t>Identificador</w:t>
      </w:r>
      <w:r w:rsidRPr="00913D89">
        <w:t xml:space="preserve">: </w:t>
      </w:r>
      <w:r w:rsidR="00C0572C">
        <w:t xml:space="preserve">Servicio </w:t>
      </w:r>
      <w:r w:rsidR="00804C3D">
        <w:t>3?</w:t>
      </w:r>
    </w:p>
    <w:p w14:paraId="116C31C6" w14:textId="77777777" w:rsidR="00D25B17" w:rsidRDefault="00D25B17" w:rsidP="00D25B17"/>
    <w:p w14:paraId="7EBE3458" w14:textId="77777777" w:rsidR="00D25B17" w:rsidRPr="00913D89" w:rsidRDefault="00D25B17" w:rsidP="00D25B17"/>
    <w:p w14:paraId="61EB15BE" w14:textId="77777777" w:rsidR="00D25B17" w:rsidRPr="00913D89" w:rsidRDefault="00D25B17" w:rsidP="00D25B17">
      <w:r w:rsidRPr="00913D89">
        <w:rPr>
          <w:i/>
        </w:rPr>
        <w:t>Descripción</w:t>
      </w:r>
      <w:r w:rsidRPr="00913D89">
        <w:t>:</w:t>
      </w:r>
      <w:r>
        <w:t xml:space="preserve"> </w:t>
      </w:r>
    </w:p>
    <w:p w14:paraId="12AE0AF2" w14:textId="77777777" w:rsidR="00D25B17" w:rsidRDefault="00D25B17" w:rsidP="00D25B17"/>
    <w:p w14:paraId="39E68F20" w14:textId="77777777" w:rsidR="00D25B17" w:rsidRPr="00913D89" w:rsidRDefault="00D25B17" w:rsidP="00D25B17"/>
    <w:p w14:paraId="5D0D94B7" w14:textId="77777777" w:rsidR="00D25B17" w:rsidRPr="00913D89" w:rsidRDefault="00D25B17" w:rsidP="00D25B17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14:paraId="6D0F255E" w14:textId="77777777" w:rsidR="00D25B17" w:rsidRDefault="00D25B17" w:rsidP="00D25B17"/>
    <w:p w14:paraId="79196EC5" w14:textId="77777777" w:rsidR="00D25B17" w:rsidRDefault="00D25B17" w:rsidP="00D25B17"/>
    <w:p w14:paraId="5FBB83DC" w14:textId="77777777" w:rsidR="001A2887" w:rsidRDefault="001A28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7"/>
        <w:gridCol w:w="1913"/>
        <w:gridCol w:w="1925"/>
        <w:gridCol w:w="1901"/>
        <w:gridCol w:w="2158"/>
      </w:tblGrid>
      <w:tr w:rsidR="001A2887" w14:paraId="211BB79D" w14:textId="77777777" w:rsidTr="00855032">
        <w:tc>
          <w:tcPr>
            <w:tcW w:w="9854" w:type="dxa"/>
            <w:gridSpan w:val="5"/>
            <w:shd w:val="clear" w:color="auto" w:fill="D9D9D9"/>
          </w:tcPr>
          <w:p w14:paraId="37BE7859" w14:textId="77777777" w:rsidR="001A2887" w:rsidRPr="00A9668F" w:rsidRDefault="001A2887" w:rsidP="00855032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A9668F">
              <w:t xml:space="preserve"> </w:t>
            </w:r>
            <w:proofErr w:type="spellStart"/>
            <w:r w:rsidR="00A9668F">
              <w:t>get_datos_cuentas_clientes</w:t>
            </w:r>
            <w:proofErr w:type="spellEnd"/>
          </w:p>
        </w:tc>
      </w:tr>
      <w:tr w:rsidR="001A2887" w14:paraId="5977C995" w14:textId="77777777" w:rsidTr="00855032">
        <w:tc>
          <w:tcPr>
            <w:tcW w:w="9854" w:type="dxa"/>
            <w:gridSpan w:val="5"/>
            <w:shd w:val="clear" w:color="auto" w:fill="auto"/>
          </w:tcPr>
          <w:p w14:paraId="3F5FCE3D" w14:textId="77777777" w:rsidR="001A2887" w:rsidRPr="00F24DC4" w:rsidRDefault="001A2887" w:rsidP="00855032">
            <w:r w:rsidRPr="00604FE1">
              <w:t>Descripción</w:t>
            </w:r>
            <w:r>
              <w:t>:</w:t>
            </w:r>
            <w:r w:rsidR="00A9668F">
              <w:t xml:space="preserve"> Obtención de datos de cuentas de clientes de concesionarias para habilitar un sorteo.</w:t>
            </w:r>
          </w:p>
        </w:tc>
      </w:tr>
      <w:tr w:rsidR="001A2887" w14:paraId="58328212" w14:textId="77777777" w:rsidTr="00855032">
        <w:tc>
          <w:tcPr>
            <w:tcW w:w="9854" w:type="dxa"/>
            <w:gridSpan w:val="5"/>
            <w:shd w:val="clear" w:color="auto" w:fill="FFFF66"/>
          </w:tcPr>
          <w:p w14:paraId="637D47A5" w14:textId="77777777" w:rsidR="001A2887" w:rsidRPr="003E5482" w:rsidRDefault="001A2887" w:rsidP="00855032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1158F0" w14:paraId="46DC1244" w14:textId="77777777" w:rsidTr="0085503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4B4D36B" w14:textId="77777777" w:rsidR="001A2887" w:rsidRDefault="001A2887" w:rsidP="00855032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81F7268" w14:textId="77777777" w:rsidR="001A2887" w:rsidRDefault="001A2887" w:rsidP="00855032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974E502" w14:textId="77777777" w:rsidR="001A2887" w:rsidRDefault="001A2887" w:rsidP="00855032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48266C7" w14:textId="77777777" w:rsidR="001A2887" w:rsidRDefault="001A2887" w:rsidP="00855032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9ADAD3E" w14:textId="77777777" w:rsidR="001A2887" w:rsidRDefault="001A2887" w:rsidP="00855032">
            <w:r>
              <w:t>Ejemplo de contenido del campo</w:t>
            </w:r>
          </w:p>
        </w:tc>
      </w:tr>
      <w:tr w:rsidR="001158F0" w14:paraId="3618C16C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03B5A661" w14:textId="77777777" w:rsidR="00DE6C54" w:rsidRDefault="00DE6C54" w:rsidP="00DE6C54">
            <w:proofErr w:type="spellStart"/>
            <w:r>
              <w:t>Id_Portal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ABC8B63" w14:textId="77777777" w:rsidR="00DE6C54" w:rsidRDefault="00DE6C54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5E3C3EFD" w14:textId="77777777" w:rsidR="00DE6C54" w:rsidRDefault="00DE6C54" w:rsidP="00DE6C54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14:paraId="48494A93" w14:textId="77777777" w:rsidR="00DE6C54" w:rsidRDefault="00DE6C54" w:rsidP="00DE6C54">
            <w:r>
              <w:t>20</w:t>
            </w:r>
          </w:p>
        </w:tc>
        <w:tc>
          <w:tcPr>
            <w:tcW w:w="1971" w:type="dxa"/>
            <w:shd w:val="clear" w:color="auto" w:fill="auto"/>
          </w:tcPr>
          <w:p w14:paraId="3EBEBB00" w14:textId="77777777" w:rsidR="00DE6C54" w:rsidRDefault="00DE6C54" w:rsidP="00DE6C54">
            <w:r>
              <w:t>PORTAL_GOB_NAC2018</w:t>
            </w:r>
          </w:p>
        </w:tc>
      </w:tr>
      <w:tr w:rsidR="001158F0" w14:paraId="34251EA7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6EC11E94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01BF0583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18431BE1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61913D70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1BEED319" w14:textId="77777777" w:rsidR="00DE6C54" w:rsidRDefault="00DE6C54" w:rsidP="00DE6C54"/>
        </w:tc>
      </w:tr>
      <w:tr w:rsidR="00DE6C54" w:rsidRPr="003E5482" w14:paraId="523951B7" w14:textId="77777777" w:rsidTr="00855032">
        <w:tc>
          <w:tcPr>
            <w:tcW w:w="9854" w:type="dxa"/>
            <w:gridSpan w:val="5"/>
            <w:shd w:val="clear" w:color="auto" w:fill="FFFF66"/>
          </w:tcPr>
          <w:p w14:paraId="0F15CBD5" w14:textId="77777777" w:rsidR="00DE6C54" w:rsidRPr="003E5482" w:rsidRDefault="00DE6C54" w:rsidP="00DE6C5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1158F0" w14:paraId="36A0D9D0" w14:textId="77777777" w:rsidTr="0085503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C00C12E" w14:textId="77777777" w:rsidR="00DE6C54" w:rsidRDefault="00DE6C54" w:rsidP="00DE6C5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3FFEA89" w14:textId="77777777" w:rsidR="00DE6C54" w:rsidRDefault="00DE6C54" w:rsidP="00DE6C5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D5681B" w14:textId="77777777" w:rsidR="00DE6C54" w:rsidRDefault="00DE6C54" w:rsidP="00DE6C5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507A195" w14:textId="77777777" w:rsidR="00DE6C54" w:rsidRDefault="00DE6C54" w:rsidP="00DE6C5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0CEBFCD" w14:textId="77777777" w:rsidR="00DE6C54" w:rsidRDefault="00DE6C54" w:rsidP="00DE6C54">
            <w:r>
              <w:t>Ejemplo de contenido del campo</w:t>
            </w:r>
          </w:p>
        </w:tc>
      </w:tr>
      <w:tr w:rsidR="001158F0" w14:paraId="08AC8460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53D0DF32" w14:textId="77777777" w:rsidR="00DE6C54" w:rsidRDefault="00D02347" w:rsidP="00DE6C54">
            <w:proofErr w:type="spellStart"/>
            <w:r>
              <w:t>Id_Transaccion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F0F6AD1" w14:textId="77777777" w:rsidR="00DE6C54" w:rsidRDefault="00D02347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5D818BBF" w14:textId="77777777" w:rsidR="00DE6C54" w:rsidRDefault="00D02347" w:rsidP="00DE6C54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14:paraId="4DDB0497" w14:textId="77777777" w:rsidR="00DE6C54" w:rsidRDefault="00D02347" w:rsidP="00DE6C54">
            <w:r>
              <w:t>20</w:t>
            </w:r>
          </w:p>
        </w:tc>
        <w:tc>
          <w:tcPr>
            <w:tcW w:w="1971" w:type="dxa"/>
            <w:shd w:val="clear" w:color="auto" w:fill="auto"/>
          </w:tcPr>
          <w:p w14:paraId="664BE567" w14:textId="77777777" w:rsidR="00DE6C54" w:rsidRDefault="00D02347" w:rsidP="00DE6C54">
            <w:r>
              <w:t>GDC1008</w:t>
            </w:r>
          </w:p>
        </w:tc>
      </w:tr>
      <w:tr w:rsidR="001158F0" w14:paraId="2C3BED8B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5D5F1630" w14:textId="77777777" w:rsidR="00DE6C54" w:rsidRDefault="00482577" w:rsidP="00DE6C54">
            <w:proofErr w:type="spellStart"/>
            <w:r>
              <w:t>Estado_transaccion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3E31BF0" w14:textId="77777777" w:rsidR="00DE6C54" w:rsidRDefault="00482577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5AB37A43" w14:textId="77777777" w:rsidR="00DE6C54" w:rsidRDefault="00482577" w:rsidP="00DE6C54">
            <w:r>
              <w:t>Booleano</w:t>
            </w:r>
          </w:p>
        </w:tc>
        <w:tc>
          <w:tcPr>
            <w:tcW w:w="1971" w:type="dxa"/>
            <w:shd w:val="clear" w:color="auto" w:fill="auto"/>
          </w:tcPr>
          <w:p w14:paraId="32663F65" w14:textId="77777777" w:rsidR="00DE6C54" w:rsidRDefault="00DE6C54" w:rsidP="00DE6C54"/>
        </w:tc>
        <w:tc>
          <w:tcPr>
            <w:tcW w:w="1971" w:type="dxa"/>
            <w:shd w:val="clear" w:color="auto" w:fill="auto"/>
          </w:tcPr>
          <w:p w14:paraId="179AE47A" w14:textId="77777777" w:rsidR="00DE6C54" w:rsidRDefault="000256D7" w:rsidP="00DE6C54">
            <w:r>
              <w:t>True : OK</w:t>
            </w:r>
          </w:p>
        </w:tc>
      </w:tr>
      <w:tr w:rsidR="003D7098" w14:paraId="2E16ADAB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2E56F722" w14:textId="37113FEE" w:rsidR="003D7098" w:rsidRDefault="003D7098" w:rsidP="00DE6C54">
            <w:proofErr w:type="spellStart"/>
            <w:r>
              <w:t>Id_concesionaria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9539091" w14:textId="2BCE59E4" w:rsidR="003D7098" w:rsidRDefault="003D7098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75DDFF60" w14:textId="155E76E8" w:rsidR="003D7098" w:rsidRDefault="003D7098" w:rsidP="00DE6C54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14:paraId="609AEF39" w14:textId="77777777" w:rsidR="003D7098" w:rsidRDefault="003D7098" w:rsidP="00DE6C54"/>
        </w:tc>
        <w:tc>
          <w:tcPr>
            <w:tcW w:w="1971" w:type="dxa"/>
            <w:shd w:val="clear" w:color="auto" w:fill="auto"/>
          </w:tcPr>
          <w:p w14:paraId="32D84688" w14:textId="15100884" w:rsidR="003D7098" w:rsidRDefault="003D7098" w:rsidP="00DE6C54">
            <w:r>
              <w:t>Montironi123</w:t>
            </w:r>
          </w:p>
        </w:tc>
      </w:tr>
      <w:tr w:rsidR="001158F0" w14:paraId="624DEAFE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7F7FBC23" w14:textId="534EE8CA" w:rsidR="003D7098" w:rsidRDefault="003D7098" w:rsidP="003D7098">
            <w:proofErr w:type="spellStart"/>
            <w:r>
              <w:t>Estados_cuentas</w:t>
            </w:r>
            <w:proofErr w:type="spellEnd"/>
          </w:p>
          <w:p w14:paraId="1214C371" w14:textId="1DCA9340" w:rsidR="00482577" w:rsidRDefault="00482577" w:rsidP="00DE6C54"/>
        </w:tc>
        <w:tc>
          <w:tcPr>
            <w:tcW w:w="1971" w:type="dxa"/>
            <w:shd w:val="clear" w:color="auto" w:fill="auto"/>
          </w:tcPr>
          <w:p w14:paraId="419A86A4" w14:textId="25AAA00B" w:rsidR="00482577" w:rsidRDefault="003D7098" w:rsidP="00DE6C54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14:paraId="602C0B15" w14:textId="52230CB0" w:rsidR="00482577" w:rsidRDefault="003D7098" w:rsidP="00DE6C54">
            <w:r>
              <w:t>JSON</w:t>
            </w:r>
          </w:p>
        </w:tc>
        <w:tc>
          <w:tcPr>
            <w:tcW w:w="1971" w:type="dxa"/>
            <w:shd w:val="clear" w:color="auto" w:fill="auto"/>
          </w:tcPr>
          <w:p w14:paraId="14B205BD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7AAA107C" w14:textId="382A8452" w:rsidR="00EA0275" w:rsidRDefault="001158F0" w:rsidP="00DE6C54">
            <w:commentRangeStart w:id="10"/>
            <w:r>
              <w:t>{</w:t>
            </w:r>
          </w:p>
          <w:p w14:paraId="6947579C" w14:textId="77777777" w:rsidR="00EA0275" w:rsidRDefault="00EA0275" w:rsidP="00DE6C54">
            <w:r>
              <w:t>{</w:t>
            </w:r>
            <w:proofErr w:type="spellStart"/>
            <w:r>
              <w:t>clienteA</w:t>
            </w:r>
            <w:proofErr w:type="spellEnd"/>
            <w:r>
              <w:t>: cancelado,</w:t>
            </w:r>
          </w:p>
          <w:p w14:paraId="70F8F188" w14:textId="77777777" w:rsidR="00EA0275" w:rsidRDefault="00EA0275" w:rsidP="00DE6C54">
            <w:r>
              <w:t xml:space="preserve"> </w:t>
            </w:r>
            <w:proofErr w:type="spellStart"/>
            <w:r>
              <w:t>clienteB</w:t>
            </w:r>
            <w:proofErr w:type="spellEnd"/>
            <w:r>
              <w:t>: pendiente,</w:t>
            </w:r>
          </w:p>
          <w:p w14:paraId="1956E3E6" w14:textId="77777777" w:rsidR="00EA0275" w:rsidRDefault="00EA0275" w:rsidP="00DE6C54">
            <w:r>
              <w:t xml:space="preserve"> </w:t>
            </w:r>
            <w:proofErr w:type="spellStart"/>
            <w:r>
              <w:t>clienteC</w:t>
            </w:r>
            <w:proofErr w:type="spellEnd"/>
            <w:r>
              <w:t xml:space="preserve">: </w:t>
            </w:r>
            <w:proofErr w:type="spellStart"/>
            <w:r>
              <w:t>sin_cancelar</w:t>
            </w:r>
            <w:proofErr w:type="spellEnd"/>
            <w:r>
              <w:t>}</w:t>
            </w:r>
          </w:p>
          <w:p w14:paraId="35719AD7" w14:textId="77777777" w:rsidR="00482577" w:rsidRDefault="001158F0" w:rsidP="00DE6C54">
            <w:r>
              <w:t>}</w:t>
            </w:r>
            <w:commentRangeEnd w:id="10"/>
            <w:r w:rsidR="001F2FF9">
              <w:rPr>
                <w:rStyle w:val="Refdecomentario"/>
              </w:rPr>
              <w:commentReference w:id="10"/>
            </w:r>
          </w:p>
        </w:tc>
      </w:tr>
      <w:tr w:rsidR="001158F0" w14:paraId="73622E72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623CF7A6" w14:textId="77777777" w:rsidR="00482577" w:rsidRDefault="001158F0" w:rsidP="00DE6C54">
            <w:proofErr w:type="spellStart"/>
            <w:r>
              <w:t>Mensaje_respuesta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7F5924A" w14:textId="77777777" w:rsidR="00482577" w:rsidRDefault="001158F0" w:rsidP="00DE6C54">
            <w:r>
              <w:t>Opcional</w:t>
            </w:r>
          </w:p>
        </w:tc>
        <w:tc>
          <w:tcPr>
            <w:tcW w:w="1971" w:type="dxa"/>
            <w:shd w:val="clear" w:color="auto" w:fill="auto"/>
          </w:tcPr>
          <w:p w14:paraId="02FA0BCF" w14:textId="77777777" w:rsidR="00482577" w:rsidRDefault="001158F0" w:rsidP="00DE6C5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DA3BF64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1DF24C34" w14:textId="77777777" w:rsidR="00482577" w:rsidRDefault="001158F0" w:rsidP="00DE6C54">
            <w:r>
              <w:t>Operación exitosa</w:t>
            </w:r>
          </w:p>
        </w:tc>
      </w:tr>
      <w:tr w:rsidR="001158F0" w14:paraId="27A4D38F" w14:textId="77777777" w:rsidTr="00855032">
        <w:trPr>
          <w:trHeight w:val="202"/>
        </w:trPr>
        <w:tc>
          <w:tcPr>
            <w:tcW w:w="1970" w:type="dxa"/>
            <w:shd w:val="clear" w:color="auto" w:fill="auto"/>
          </w:tcPr>
          <w:p w14:paraId="189CB72A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4F2B8187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5314E585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63B5F21C" w14:textId="77777777" w:rsidR="00482577" w:rsidRDefault="00482577" w:rsidP="00DE6C54"/>
        </w:tc>
        <w:tc>
          <w:tcPr>
            <w:tcW w:w="1971" w:type="dxa"/>
            <w:shd w:val="clear" w:color="auto" w:fill="auto"/>
          </w:tcPr>
          <w:p w14:paraId="5616115C" w14:textId="77777777" w:rsidR="00482577" w:rsidRDefault="00482577" w:rsidP="00DE6C54"/>
        </w:tc>
      </w:tr>
    </w:tbl>
    <w:p w14:paraId="7954E651" w14:textId="77777777" w:rsidR="00D25B17" w:rsidRDefault="00D25B17">
      <w:pPr>
        <w:rPr>
          <w:rFonts w:cs="Courier New"/>
          <w:b/>
          <w:bCs/>
          <w:spacing w:val="20"/>
          <w:szCs w:val="20"/>
        </w:rPr>
      </w:pPr>
      <w:r>
        <w:br w:type="page"/>
      </w:r>
      <w:bookmarkStart w:id="11" w:name="_GoBack"/>
      <w:bookmarkEnd w:id="11"/>
    </w:p>
    <w:p w14:paraId="4914BBAB" w14:textId="77777777" w:rsidR="00913D89" w:rsidRPr="00913D89" w:rsidRDefault="00913D89" w:rsidP="00913D89">
      <w:pPr>
        <w:pStyle w:val="Ttulo2"/>
      </w:pPr>
      <w:bookmarkStart w:id="12" w:name="_Toc505808610"/>
      <w:r w:rsidRPr="00913D89">
        <w:lastRenderedPageBreak/>
        <w:t>Proceso de Negocio N°</w:t>
      </w:r>
      <w:bookmarkEnd w:id="4"/>
      <w:bookmarkEnd w:id="12"/>
      <w:r w:rsidRPr="00913D89">
        <w:t xml:space="preserve"> </w:t>
      </w:r>
    </w:p>
    <w:p w14:paraId="3B706DE8" w14:textId="77777777" w:rsidR="00913D89" w:rsidRDefault="00913D89" w:rsidP="00913D89">
      <w:pPr>
        <w:rPr>
          <w:b/>
        </w:rPr>
      </w:pPr>
    </w:p>
    <w:p w14:paraId="63352E80" w14:textId="77777777" w:rsidR="00913D89" w:rsidRPr="00913D89" w:rsidRDefault="00913D89" w:rsidP="00913D89">
      <w:r w:rsidRPr="00913D89">
        <w:rPr>
          <w:i/>
        </w:rPr>
        <w:t>Nombre</w:t>
      </w:r>
      <w:r w:rsidRPr="00913D89">
        <w:t xml:space="preserve">: </w:t>
      </w:r>
    </w:p>
    <w:p w14:paraId="0A45E0CF" w14:textId="77777777" w:rsidR="00913D89" w:rsidRDefault="00913D89" w:rsidP="00913D89"/>
    <w:p w14:paraId="35CE25CA" w14:textId="77777777" w:rsidR="00913D89" w:rsidRPr="00913D89" w:rsidRDefault="00913D89" w:rsidP="00913D89"/>
    <w:p w14:paraId="408C7FE3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</w:p>
    <w:p w14:paraId="69130892" w14:textId="77777777" w:rsidR="00913D89" w:rsidRDefault="00913D89" w:rsidP="00913D89">
      <w:pPr>
        <w:rPr>
          <w:lang w:val="es-AR"/>
        </w:rPr>
      </w:pPr>
    </w:p>
    <w:p w14:paraId="1A3CB277" w14:textId="77777777" w:rsidR="00913D89" w:rsidRPr="00913D89" w:rsidRDefault="00913D89" w:rsidP="00913D89">
      <w:pPr>
        <w:rPr>
          <w:lang w:val="es-AR"/>
        </w:rPr>
      </w:pPr>
    </w:p>
    <w:p w14:paraId="25974883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</w:p>
    <w:p w14:paraId="37C595CB" w14:textId="77777777" w:rsidR="00913D89" w:rsidRDefault="00913D89" w:rsidP="00913D89">
      <w:pPr>
        <w:rPr>
          <w:lang w:val="es-AR"/>
        </w:rPr>
      </w:pPr>
    </w:p>
    <w:p w14:paraId="32105C2C" w14:textId="77777777" w:rsidR="00913D89" w:rsidRPr="00913D89" w:rsidRDefault="00913D89" w:rsidP="00913D89">
      <w:pPr>
        <w:rPr>
          <w:lang w:val="es-AR"/>
        </w:rPr>
      </w:pPr>
    </w:p>
    <w:p w14:paraId="38ACCC24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Descripción</w:t>
      </w:r>
      <w:r w:rsidRPr="00913D89">
        <w:t xml:space="preserve">: </w:t>
      </w:r>
    </w:p>
    <w:p w14:paraId="582057D8" w14:textId="77777777" w:rsidR="00913D89" w:rsidRDefault="00913D89" w:rsidP="00913D89">
      <w:pPr>
        <w:rPr>
          <w:lang w:val="es-AR"/>
        </w:rPr>
      </w:pPr>
    </w:p>
    <w:p w14:paraId="6BD6E058" w14:textId="77777777" w:rsidR="00913D89" w:rsidRDefault="00913D89" w:rsidP="00913D89">
      <w:pPr>
        <w:rPr>
          <w:lang w:val="es-AR"/>
        </w:rPr>
      </w:pPr>
    </w:p>
    <w:p w14:paraId="2D6978DF" w14:textId="77777777" w:rsidR="00913D89" w:rsidRPr="00913D89" w:rsidRDefault="00913D89" w:rsidP="00913D89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424EC1E0" w14:textId="77777777" w:rsidR="00913D89" w:rsidRDefault="00913D89" w:rsidP="00913D89"/>
    <w:p w14:paraId="6270976C" w14:textId="77777777" w:rsidR="00913D89" w:rsidRPr="00913D89" w:rsidRDefault="00913D89" w:rsidP="00913D89">
      <w:r w:rsidRPr="00913D89">
        <w:rPr>
          <w:i/>
        </w:rPr>
        <w:t>Identificador</w:t>
      </w:r>
      <w:r w:rsidRPr="00913D89">
        <w:t xml:space="preserve">: </w:t>
      </w:r>
    </w:p>
    <w:p w14:paraId="146DFD67" w14:textId="77777777" w:rsidR="00913D89" w:rsidRDefault="00913D89" w:rsidP="00913D89"/>
    <w:p w14:paraId="5A9F12DC" w14:textId="77777777" w:rsidR="00913D89" w:rsidRPr="00913D89" w:rsidRDefault="00913D89" w:rsidP="00913D89"/>
    <w:p w14:paraId="23A375D7" w14:textId="77777777" w:rsidR="00913D89" w:rsidRPr="00913D89" w:rsidRDefault="00913D89" w:rsidP="00913D89">
      <w:r w:rsidRPr="00913D89">
        <w:rPr>
          <w:i/>
        </w:rPr>
        <w:t>Descripción</w:t>
      </w:r>
      <w:r w:rsidRPr="00913D89">
        <w:t>:</w:t>
      </w:r>
    </w:p>
    <w:p w14:paraId="50EC6C81" w14:textId="77777777" w:rsidR="00913D89" w:rsidRDefault="00913D89" w:rsidP="00913D89"/>
    <w:p w14:paraId="190B81EF" w14:textId="77777777" w:rsidR="00913D89" w:rsidRPr="00913D89" w:rsidRDefault="00913D89" w:rsidP="00913D89"/>
    <w:p w14:paraId="698464F8" w14:textId="77777777" w:rsidR="00913D89" w:rsidRPr="00913D89" w:rsidRDefault="00913D89" w:rsidP="00913D89">
      <w:r w:rsidRPr="00913D89">
        <w:rPr>
          <w:i/>
        </w:rPr>
        <w:t>Ubicación</w:t>
      </w:r>
      <w:r w:rsidRPr="00913D89">
        <w:t xml:space="preserve">: </w:t>
      </w:r>
    </w:p>
    <w:p w14:paraId="1722724F" w14:textId="77777777" w:rsidR="00913D89" w:rsidRDefault="00913D89" w:rsidP="00913D89"/>
    <w:p w14:paraId="1F880FFA" w14:textId="77777777" w:rsidR="00913D89" w:rsidRDefault="00913D89" w:rsidP="00913D89"/>
    <w:p w14:paraId="41D9A40A" w14:textId="77777777"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258A5" w14:paraId="4F4763B4" w14:textId="77777777" w:rsidTr="0072610C">
        <w:tc>
          <w:tcPr>
            <w:tcW w:w="9854" w:type="dxa"/>
            <w:gridSpan w:val="5"/>
            <w:shd w:val="clear" w:color="auto" w:fill="D9D9D9"/>
          </w:tcPr>
          <w:p w14:paraId="5576F2A4" w14:textId="77777777" w:rsidR="008258A5" w:rsidRPr="003E5482" w:rsidRDefault="008258A5" w:rsidP="0072610C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8258A5" w14:paraId="355304F5" w14:textId="77777777" w:rsidTr="0072610C">
        <w:tc>
          <w:tcPr>
            <w:tcW w:w="9854" w:type="dxa"/>
            <w:gridSpan w:val="5"/>
            <w:shd w:val="clear" w:color="auto" w:fill="auto"/>
          </w:tcPr>
          <w:p w14:paraId="00C8E056" w14:textId="77777777" w:rsidR="008258A5" w:rsidRPr="00F24DC4" w:rsidRDefault="008258A5" w:rsidP="0072610C">
            <w:r w:rsidRPr="00604FE1">
              <w:t>Descripción</w:t>
            </w:r>
            <w:r>
              <w:t>:</w:t>
            </w:r>
          </w:p>
        </w:tc>
      </w:tr>
      <w:tr w:rsidR="008258A5" w14:paraId="77A8BE11" w14:textId="77777777" w:rsidTr="0072610C">
        <w:tc>
          <w:tcPr>
            <w:tcW w:w="9854" w:type="dxa"/>
            <w:gridSpan w:val="5"/>
            <w:shd w:val="clear" w:color="auto" w:fill="FFFF66"/>
          </w:tcPr>
          <w:p w14:paraId="4CF1E9F2" w14:textId="77777777"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14:paraId="18B3C3A2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F908FE8" w14:textId="77777777"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7ED8955" w14:textId="77777777"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BA3162" w14:textId="77777777"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8055C97" w14:textId="77777777"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0BDB41E" w14:textId="77777777" w:rsidR="008258A5" w:rsidRDefault="008258A5" w:rsidP="0072610C">
            <w:r>
              <w:t>Ejemplo de contenido del campo</w:t>
            </w:r>
          </w:p>
        </w:tc>
      </w:tr>
      <w:tr w:rsidR="008258A5" w14:paraId="046014EB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4364E46F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109C5436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85765F2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2BEED5F3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04928760" w14:textId="77777777" w:rsidR="008258A5" w:rsidRDefault="008258A5" w:rsidP="0072610C"/>
        </w:tc>
      </w:tr>
      <w:tr w:rsidR="008258A5" w14:paraId="73E92098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750F20D5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606B84B0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17CE30C7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C31F7CA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03FBF4C0" w14:textId="77777777" w:rsidR="008258A5" w:rsidRDefault="008258A5" w:rsidP="0072610C"/>
        </w:tc>
      </w:tr>
      <w:tr w:rsidR="008258A5" w:rsidRPr="003E5482" w14:paraId="4516EE91" w14:textId="77777777" w:rsidTr="0072610C">
        <w:tc>
          <w:tcPr>
            <w:tcW w:w="9854" w:type="dxa"/>
            <w:gridSpan w:val="5"/>
            <w:shd w:val="clear" w:color="auto" w:fill="FFFF66"/>
          </w:tcPr>
          <w:p w14:paraId="519465EC" w14:textId="77777777"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258A5" w14:paraId="76E23B1B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BCB16BB" w14:textId="77777777"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33C68B" w14:textId="77777777"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54AEB2" w14:textId="77777777"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5BEA13A" w14:textId="77777777"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3C219C" w14:textId="77777777" w:rsidR="008258A5" w:rsidRDefault="008258A5" w:rsidP="0072610C">
            <w:r>
              <w:t>Ejemplo de contenido del campo</w:t>
            </w:r>
          </w:p>
        </w:tc>
      </w:tr>
      <w:tr w:rsidR="008258A5" w14:paraId="71399A30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6002680D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75EB4A1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674472A1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47EE8B24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255CB933" w14:textId="77777777" w:rsidR="008258A5" w:rsidRDefault="008258A5" w:rsidP="0072610C"/>
        </w:tc>
      </w:tr>
      <w:tr w:rsidR="008258A5" w14:paraId="360D6744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49DD1A46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4245CC91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0AC5A80D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BCCB83D" w14:textId="77777777" w:rsidR="008258A5" w:rsidRDefault="008258A5" w:rsidP="0072610C"/>
        </w:tc>
        <w:tc>
          <w:tcPr>
            <w:tcW w:w="1971" w:type="dxa"/>
            <w:shd w:val="clear" w:color="auto" w:fill="auto"/>
          </w:tcPr>
          <w:p w14:paraId="57C4DADE" w14:textId="77777777" w:rsidR="008258A5" w:rsidRDefault="008258A5" w:rsidP="0072610C"/>
        </w:tc>
      </w:tr>
    </w:tbl>
    <w:p w14:paraId="3B3F75C4" w14:textId="77777777" w:rsidR="00913D89" w:rsidRDefault="00913D89" w:rsidP="00604FE1"/>
    <w:sectPr w:rsidR="00913D89" w:rsidSect="0081587E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Monicaa" w:date="2018-02-08T20:13:00Z" w:initials="M">
    <w:p w14:paraId="3CD61689" w14:textId="64BF518F" w:rsidR="003D7098" w:rsidRDefault="003D7098">
      <w:pPr>
        <w:pStyle w:val="Textocomentario"/>
      </w:pPr>
      <w:r>
        <w:rPr>
          <w:rStyle w:val="Refdecomentario"/>
        </w:rPr>
        <w:annotationRef/>
      </w:r>
      <w:r>
        <w:t>Dividir en varias filas (atributos por separado)</w:t>
      </w:r>
    </w:p>
  </w:comment>
  <w:comment w:id="10" w:author="Monicaa" w:date="2018-02-08T19:53:00Z" w:initials="M">
    <w:p w14:paraId="2DDFFBF2" w14:textId="77777777" w:rsidR="001F2FF9" w:rsidRDefault="001F2FF9">
      <w:pPr>
        <w:pStyle w:val="Textocomentario"/>
      </w:pPr>
      <w:r>
        <w:rPr>
          <w:rStyle w:val="Refdecomentario"/>
        </w:rPr>
        <w:annotationRef/>
      </w:r>
      <w:r>
        <w:t>De los clientes queremos saber:</w:t>
      </w:r>
    </w:p>
    <w:p w14:paraId="04D14198" w14:textId="77777777" w:rsidR="001F2FF9" w:rsidRDefault="001F2FF9">
      <w:pPr>
        <w:pStyle w:val="Textocomentario"/>
      </w:pPr>
      <w:proofErr w:type="spellStart"/>
      <w:r>
        <w:t>Cant_cuotas</w:t>
      </w:r>
      <w:proofErr w:type="spellEnd"/>
      <w:r>
        <w:t xml:space="preserve">, </w:t>
      </w:r>
      <w:proofErr w:type="spellStart"/>
      <w:r>
        <w:t>dni_cliente</w:t>
      </w:r>
      <w:proofErr w:type="spellEnd"/>
      <w:r>
        <w:t xml:space="preserve">, </w:t>
      </w:r>
      <w:proofErr w:type="spellStart"/>
      <w:r>
        <w:t>id_plan</w:t>
      </w:r>
      <w:proofErr w:type="spellEnd"/>
      <w:r>
        <w:t xml:space="preserve">, </w:t>
      </w:r>
      <w:proofErr w:type="spellStart"/>
      <w:r>
        <w:t>id_concesionaria</w:t>
      </w:r>
      <w:proofErr w:type="spellEnd"/>
      <w:r>
        <w:t>, todo lo necesario para el sorteo (para almacenar en la BD local)</w:t>
      </w:r>
    </w:p>
    <w:p w14:paraId="6ACE0D0D" w14:textId="77777777" w:rsidR="001F2FF9" w:rsidRDefault="001F2FF9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D61689" w15:done="0"/>
  <w15:commentEx w15:paraId="6ACE0D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FB95C" w14:textId="77777777" w:rsidR="000B60AA" w:rsidRDefault="000B60AA">
      <w:r>
        <w:separator/>
      </w:r>
    </w:p>
  </w:endnote>
  <w:endnote w:type="continuationSeparator" w:id="0">
    <w:p w14:paraId="070181B5" w14:textId="77777777" w:rsidR="000B60AA" w:rsidRDefault="000B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D479D" w14:textId="77777777" w:rsidR="00776AE4" w:rsidRDefault="00776A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513577" w14:textId="77777777" w:rsidR="00776AE4" w:rsidRDefault="00776A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951C0" w14:textId="77777777" w:rsidR="00776AE4" w:rsidRDefault="00776AE4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2B2C">
      <w:rPr>
        <w:rStyle w:val="Nmerodepgina"/>
        <w:noProof/>
      </w:rPr>
      <w:t>6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776AE4" w14:paraId="0B2664E5" w14:textId="77777777">
      <w:tc>
        <w:tcPr>
          <w:tcW w:w="3490" w:type="dxa"/>
        </w:tcPr>
        <w:p w14:paraId="47D230EE" w14:textId="77777777" w:rsidR="00776AE4" w:rsidRDefault="00776AE4" w:rsidP="00150FAD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65ABEFCD" w14:textId="77777777" w:rsidR="00776AE4" w:rsidRDefault="00776AE4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101B8768" w14:textId="77777777" w:rsidR="00776AE4" w:rsidRDefault="00776AE4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E7A7D" w14:textId="77777777" w:rsidR="000B60AA" w:rsidRDefault="000B60AA">
      <w:r>
        <w:separator/>
      </w:r>
    </w:p>
  </w:footnote>
  <w:footnote w:type="continuationSeparator" w:id="0">
    <w:p w14:paraId="7BB500ED" w14:textId="77777777" w:rsidR="000B60AA" w:rsidRDefault="000B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776AE4" w14:paraId="61A7AF49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2700369A" w14:textId="77777777" w:rsidR="00776AE4" w:rsidRDefault="00776AE4" w:rsidP="00354E61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6653FDE7" wp14:editId="3F406A7F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3B7156" w14:textId="77777777" w:rsidR="00776AE4" w:rsidRDefault="00776AE4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5977BD58" w14:textId="77777777" w:rsidR="00776AE4" w:rsidRDefault="00776AE4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776AE4" w14:paraId="311F81DE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8FC66F2" w14:textId="77777777" w:rsidR="00776AE4" w:rsidRDefault="00776AE4" w:rsidP="00150FAD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06538B" w14:textId="77777777" w:rsidR="00776AE4" w:rsidRDefault="00776AE4" w:rsidP="00150FAD">
          <w:pPr>
            <w:rPr>
              <w:smallCaps/>
            </w:rPr>
          </w:pPr>
        </w:p>
        <w:p w14:paraId="3BBFB843" w14:textId="77777777" w:rsidR="00776AE4" w:rsidRDefault="00776AE4" w:rsidP="00150FAD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14:paraId="450CC818" w14:textId="77777777" w:rsidR="00776AE4" w:rsidRDefault="00776AE4" w:rsidP="00150FAD">
          <w:pPr>
            <w:rPr>
              <w:smallCaps/>
            </w:rPr>
          </w:pPr>
        </w:p>
        <w:p w14:paraId="16650DD3" w14:textId="77777777" w:rsidR="00776AE4" w:rsidRDefault="00776AE4" w:rsidP="00150FAD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14:paraId="3DD0079B" w14:textId="77777777" w:rsidR="00776AE4" w:rsidRDefault="00776AE4" w:rsidP="00150FAD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0C0A8BC" w14:textId="77777777" w:rsidR="00776AE4" w:rsidRDefault="00776AE4" w:rsidP="00150FAD">
          <w:pPr>
            <w:rPr>
              <w:smallCaps/>
            </w:rPr>
          </w:pPr>
          <w:r>
            <w:rPr>
              <w:smallCaps/>
            </w:rPr>
            <w:t>Versión: 1.4</w:t>
          </w:r>
        </w:p>
        <w:p w14:paraId="2A1635ED" w14:textId="77777777" w:rsidR="00776AE4" w:rsidRDefault="00776AE4" w:rsidP="00150FAD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14:paraId="20C5E10A" w14:textId="77777777" w:rsidR="00776AE4" w:rsidRDefault="00776A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864D52"/>
    <w:multiLevelType w:val="hybridMultilevel"/>
    <w:tmpl w:val="CAFA543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8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3"/>
  </w:num>
  <w:num w:numId="18">
    <w:abstractNumId w:val="25"/>
  </w:num>
  <w:num w:numId="19">
    <w:abstractNumId w:val="24"/>
  </w:num>
  <w:num w:numId="20">
    <w:abstractNumId w:val="28"/>
  </w:num>
  <w:num w:numId="21">
    <w:abstractNumId w:val="17"/>
  </w:num>
  <w:num w:numId="22">
    <w:abstractNumId w:val="6"/>
  </w:num>
  <w:num w:numId="23">
    <w:abstractNumId w:val="20"/>
  </w:num>
  <w:num w:numId="24">
    <w:abstractNumId w:val="3"/>
  </w:num>
  <w:num w:numId="25">
    <w:abstractNumId w:val="2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5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a">
    <w15:presenceInfo w15:providerId="None" w15:userId="Moni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DEE"/>
    <w:rsid w:val="000050C1"/>
    <w:rsid w:val="00007B90"/>
    <w:rsid w:val="00017040"/>
    <w:rsid w:val="00021D44"/>
    <w:rsid w:val="000239FE"/>
    <w:rsid w:val="000256D7"/>
    <w:rsid w:val="00042AE4"/>
    <w:rsid w:val="00045108"/>
    <w:rsid w:val="00047D57"/>
    <w:rsid w:val="00052B04"/>
    <w:rsid w:val="00072BD2"/>
    <w:rsid w:val="000B60AA"/>
    <w:rsid w:val="000B6BB7"/>
    <w:rsid w:val="000D079E"/>
    <w:rsid w:val="000D41F7"/>
    <w:rsid w:val="000E0534"/>
    <w:rsid w:val="000E145C"/>
    <w:rsid w:val="000E41A0"/>
    <w:rsid w:val="000E4C55"/>
    <w:rsid w:val="000E65E1"/>
    <w:rsid w:val="000F726C"/>
    <w:rsid w:val="00107D51"/>
    <w:rsid w:val="001158F0"/>
    <w:rsid w:val="00116E8B"/>
    <w:rsid w:val="001173DA"/>
    <w:rsid w:val="00133857"/>
    <w:rsid w:val="00136918"/>
    <w:rsid w:val="00141856"/>
    <w:rsid w:val="00150FAD"/>
    <w:rsid w:val="00160D2D"/>
    <w:rsid w:val="00162F94"/>
    <w:rsid w:val="001630D2"/>
    <w:rsid w:val="00172C22"/>
    <w:rsid w:val="00190DE0"/>
    <w:rsid w:val="00196E59"/>
    <w:rsid w:val="001A0188"/>
    <w:rsid w:val="001A2887"/>
    <w:rsid w:val="001B7150"/>
    <w:rsid w:val="001E1B01"/>
    <w:rsid w:val="001E41F3"/>
    <w:rsid w:val="001E6C6E"/>
    <w:rsid w:val="001F2FF9"/>
    <w:rsid w:val="001F5709"/>
    <w:rsid w:val="00200D7B"/>
    <w:rsid w:val="00205F0A"/>
    <w:rsid w:val="0020704C"/>
    <w:rsid w:val="00210A41"/>
    <w:rsid w:val="0021108B"/>
    <w:rsid w:val="00237753"/>
    <w:rsid w:val="002435AB"/>
    <w:rsid w:val="00256DC0"/>
    <w:rsid w:val="00271A5C"/>
    <w:rsid w:val="002843E3"/>
    <w:rsid w:val="002A5C11"/>
    <w:rsid w:val="002A607D"/>
    <w:rsid w:val="002B1171"/>
    <w:rsid w:val="002C4158"/>
    <w:rsid w:val="002C722A"/>
    <w:rsid w:val="002D454F"/>
    <w:rsid w:val="002E7713"/>
    <w:rsid w:val="003132A8"/>
    <w:rsid w:val="00323027"/>
    <w:rsid w:val="00331E34"/>
    <w:rsid w:val="00354864"/>
    <w:rsid w:val="00354E61"/>
    <w:rsid w:val="00363094"/>
    <w:rsid w:val="00394DEE"/>
    <w:rsid w:val="003C2154"/>
    <w:rsid w:val="003D0E34"/>
    <w:rsid w:val="003D5652"/>
    <w:rsid w:val="003D6F7E"/>
    <w:rsid w:val="003D7098"/>
    <w:rsid w:val="003E48F7"/>
    <w:rsid w:val="003E5482"/>
    <w:rsid w:val="004112FA"/>
    <w:rsid w:val="00423083"/>
    <w:rsid w:val="00426D74"/>
    <w:rsid w:val="0043053B"/>
    <w:rsid w:val="004352C1"/>
    <w:rsid w:val="00445E70"/>
    <w:rsid w:val="00463A77"/>
    <w:rsid w:val="0047599E"/>
    <w:rsid w:val="004811AB"/>
    <w:rsid w:val="00482577"/>
    <w:rsid w:val="00482764"/>
    <w:rsid w:val="00485A59"/>
    <w:rsid w:val="0049054F"/>
    <w:rsid w:val="004A6C63"/>
    <w:rsid w:val="004B4332"/>
    <w:rsid w:val="004B54E3"/>
    <w:rsid w:val="004D4D49"/>
    <w:rsid w:val="00522576"/>
    <w:rsid w:val="00527B47"/>
    <w:rsid w:val="005334DA"/>
    <w:rsid w:val="00545F41"/>
    <w:rsid w:val="00556F52"/>
    <w:rsid w:val="00567A73"/>
    <w:rsid w:val="0059773D"/>
    <w:rsid w:val="005A73E8"/>
    <w:rsid w:val="005B2198"/>
    <w:rsid w:val="005E13CE"/>
    <w:rsid w:val="00604FE1"/>
    <w:rsid w:val="006354E6"/>
    <w:rsid w:val="006622C4"/>
    <w:rsid w:val="0066720B"/>
    <w:rsid w:val="00672B2C"/>
    <w:rsid w:val="00697E8B"/>
    <w:rsid w:val="006A1D28"/>
    <w:rsid w:val="006A6503"/>
    <w:rsid w:val="006A6B36"/>
    <w:rsid w:val="006A763D"/>
    <w:rsid w:val="006B0ADE"/>
    <w:rsid w:val="006C244C"/>
    <w:rsid w:val="006D0052"/>
    <w:rsid w:val="006E5919"/>
    <w:rsid w:val="0072610C"/>
    <w:rsid w:val="007331A5"/>
    <w:rsid w:val="00742061"/>
    <w:rsid w:val="00747390"/>
    <w:rsid w:val="00754A76"/>
    <w:rsid w:val="00757B8B"/>
    <w:rsid w:val="0076030A"/>
    <w:rsid w:val="00766995"/>
    <w:rsid w:val="00776AE4"/>
    <w:rsid w:val="00776FDD"/>
    <w:rsid w:val="00781D87"/>
    <w:rsid w:val="007832DA"/>
    <w:rsid w:val="00783BB7"/>
    <w:rsid w:val="007A042C"/>
    <w:rsid w:val="007C3488"/>
    <w:rsid w:val="007C3FA3"/>
    <w:rsid w:val="007D1BCE"/>
    <w:rsid w:val="007F0D02"/>
    <w:rsid w:val="007F2F9C"/>
    <w:rsid w:val="00804C3D"/>
    <w:rsid w:val="0081587E"/>
    <w:rsid w:val="008258A5"/>
    <w:rsid w:val="00842D4C"/>
    <w:rsid w:val="00844B37"/>
    <w:rsid w:val="00847110"/>
    <w:rsid w:val="00862213"/>
    <w:rsid w:val="008671B8"/>
    <w:rsid w:val="008751E2"/>
    <w:rsid w:val="00883731"/>
    <w:rsid w:val="008A154A"/>
    <w:rsid w:val="008A1E12"/>
    <w:rsid w:val="008B2C88"/>
    <w:rsid w:val="008C32F5"/>
    <w:rsid w:val="00906A28"/>
    <w:rsid w:val="00913D89"/>
    <w:rsid w:val="009201DE"/>
    <w:rsid w:val="009410E9"/>
    <w:rsid w:val="00951086"/>
    <w:rsid w:val="00951A2C"/>
    <w:rsid w:val="00955605"/>
    <w:rsid w:val="009612D0"/>
    <w:rsid w:val="00974C39"/>
    <w:rsid w:val="0098420C"/>
    <w:rsid w:val="00990FE2"/>
    <w:rsid w:val="0099528B"/>
    <w:rsid w:val="009A6EAD"/>
    <w:rsid w:val="009B4B00"/>
    <w:rsid w:val="009B5B17"/>
    <w:rsid w:val="009B7DC4"/>
    <w:rsid w:val="009C2932"/>
    <w:rsid w:val="009D0C7B"/>
    <w:rsid w:val="009D27B0"/>
    <w:rsid w:val="009D4569"/>
    <w:rsid w:val="009D53D7"/>
    <w:rsid w:val="009D6896"/>
    <w:rsid w:val="009E2FEF"/>
    <w:rsid w:val="009F6938"/>
    <w:rsid w:val="00A157A0"/>
    <w:rsid w:val="00A313FC"/>
    <w:rsid w:val="00A35211"/>
    <w:rsid w:val="00A43997"/>
    <w:rsid w:val="00A52DCA"/>
    <w:rsid w:val="00A56CB8"/>
    <w:rsid w:val="00A62C3C"/>
    <w:rsid w:val="00A81307"/>
    <w:rsid w:val="00A8668C"/>
    <w:rsid w:val="00A9668F"/>
    <w:rsid w:val="00A971B3"/>
    <w:rsid w:val="00AA265C"/>
    <w:rsid w:val="00AA31B0"/>
    <w:rsid w:val="00AB49CA"/>
    <w:rsid w:val="00AC1A31"/>
    <w:rsid w:val="00AC3861"/>
    <w:rsid w:val="00AC6670"/>
    <w:rsid w:val="00AD07C8"/>
    <w:rsid w:val="00AD0F9A"/>
    <w:rsid w:val="00AD16C8"/>
    <w:rsid w:val="00AE5D15"/>
    <w:rsid w:val="00AF5860"/>
    <w:rsid w:val="00AF735D"/>
    <w:rsid w:val="00B00E6A"/>
    <w:rsid w:val="00B05FC1"/>
    <w:rsid w:val="00B10B4D"/>
    <w:rsid w:val="00B115D1"/>
    <w:rsid w:val="00B31372"/>
    <w:rsid w:val="00B36C25"/>
    <w:rsid w:val="00B37B50"/>
    <w:rsid w:val="00B60551"/>
    <w:rsid w:val="00B60B5E"/>
    <w:rsid w:val="00B664E3"/>
    <w:rsid w:val="00B71898"/>
    <w:rsid w:val="00B83F1A"/>
    <w:rsid w:val="00B841A3"/>
    <w:rsid w:val="00B857D5"/>
    <w:rsid w:val="00B90913"/>
    <w:rsid w:val="00B933AF"/>
    <w:rsid w:val="00BA5CDC"/>
    <w:rsid w:val="00BB11A5"/>
    <w:rsid w:val="00BC3790"/>
    <w:rsid w:val="00BC3805"/>
    <w:rsid w:val="00BD5DA1"/>
    <w:rsid w:val="00BE354E"/>
    <w:rsid w:val="00BE4026"/>
    <w:rsid w:val="00BF3383"/>
    <w:rsid w:val="00BF424C"/>
    <w:rsid w:val="00C010F3"/>
    <w:rsid w:val="00C0572C"/>
    <w:rsid w:val="00C1735C"/>
    <w:rsid w:val="00C23898"/>
    <w:rsid w:val="00C26774"/>
    <w:rsid w:val="00C269DF"/>
    <w:rsid w:val="00C271E3"/>
    <w:rsid w:val="00C272F5"/>
    <w:rsid w:val="00C51033"/>
    <w:rsid w:val="00C52E3F"/>
    <w:rsid w:val="00C55DD9"/>
    <w:rsid w:val="00C57FD9"/>
    <w:rsid w:val="00C736BF"/>
    <w:rsid w:val="00C8101C"/>
    <w:rsid w:val="00CA66D0"/>
    <w:rsid w:val="00CC5A99"/>
    <w:rsid w:val="00CE7B5F"/>
    <w:rsid w:val="00D01562"/>
    <w:rsid w:val="00D02347"/>
    <w:rsid w:val="00D1716C"/>
    <w:rsid w:val="00D24DB8"/>
    <w:rsid w:val="00D25B17"/>
    <w:rsid w:val="00D31D40"/>
    <w:rsid w:val="00D52EA2"/>
    <w:rsid w:val="00D53C0E"/>
    <w:rsid w:val="00D67640"/>
    <w:rsid w:val="00D735A4"/>
    <w:rsid w:val="00D73D1D"/>
    <w:rsid w:val="00D74416"/>
    <w:rsid w:val="00D74943"/>
    <w:rsid w:val="00D77F01"/>
    <w:rsid w:val="00D82CAD"/>
    <w:rsid w:val="00D97565"/>
    <w:rsid w:val="00DB4A21"/>
    <w:rsid w:val="00DD13C3"/>
    <w:rsid w:val="00DE482B"/>
    <w:rsid w:val="00DE6C54"/>
    <w:rsid w:val="00DF0FA5"/>
    <w:rsid w:val="00DF44B1"/>
    <w:rsid w:val="00E1183D"/>
    <w:rsid w:val="00E174F0"/>
    <w:rsid w:val="00E43B94"/>
    <w:rsid w:val="00E53F44"/>
    <w:rsid w:val="00E65B82"/>
    <w:rsid w:val="00E700B5"/>
    <w:rsid w:val="00E7259C"/>
    <w:rsid w:val="00E74B74"/>
    <w:rsid w:val="00E7554A"/>
    <w:rsid w:val="00E75984"/>
    <w:rsid w:val="00E76467"/>
    <w:rsid w:val="00E87FD5"/>
    <w:rsid w:val="00EA0275"/>
    <w:rsid w:val="00EA6F65"/>
    <w:rsid w:val="00EE32C8"/>
    <w:rsid w:val="00EE36CC"/>
    <w:rsid w:val="00EF7F85"/>
    <w:rsid w:val="00F03B33"/>
    <w:rsid w:val="00F07BAA"/>
    <w:rsid w:val="00F20CC9"/>
    <w:rsid w:val="00F24DC4"/>
    <w:rsid w:val="00F30FD6"/>
    <w:rsid w:val="00F31BDF"/>
    <w:rsid w:val="00F36823"/>
    <w:rsid w:val="00F4431F"/>
    <w:rsid w:val="00F542B7"/>
    <w:rsid w:val="00F55FD2"/>
    <w:rsid w:val="00F563B3"/>
    <w:rsid w:val="00F60607"/>
    <w:rsid w:val="00F619A6"/>
    <w:rsid w:val="00F62DF7"/>
    <w:rsid w:val="00F70F14"/>
    <w:rsid w:val="00F73F81"/>
    <w:rsid w:val="00F863E5"/>
    <w:rsid w:val="00FD21C9"/>
    <w:rsid w:val="00FE4A5A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014F84FC"/>
  <w15:docId w15:val="{8FD0A48D-5558-46BC-ADCA-FBC22F94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7E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913D89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rsid w:val="0081587E"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1587E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8158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587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1587E"/>
  </w:style>
  <w:style w:type="character" w:styleId="Hipervnculo">
    <w:name w:val="Hyperlink"/>
    <w:uiPriority w:val="99"/>
    <w:rsid w:val="0081587E"/>
    <w:rPr>
      <w:color w:val="0000FF"/>
      <w:u w:val="single"/>
    </w:rPr>
  </w:style>
  <w:style w:type="character" w:styleId="Hipervnculovisitado">
    <w:name w:val="FollowedHyperlink"/>
    <w:rsid w:val="0081587E"/>
    <w:rPr>
      <w:color w:val="800080"/>
      <w:u w:val="single"/>
    </w:rPr>
  </w:style>
  <w:style w:type="paragraph" w:styleId="NormalWeb">
    <w:name w:val="Normal (Web)"/>
    <w:basedOn w:val="Normal"/>
    <w:rsid w:val="008158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81587E"/>
    <w:rPr>
      <w:rFonts w:ascii="Tahoma" w:hAnsi="Tahoma"/>
    </w:rPr>
  </w:style>
  <w:style w:type="paragraph" w:styleId="HTMLconformatoprevio">
    <w:name w:val="HTML Preformatted"/>
    <w:basedOn w:val="Normal"/>
    <w:rsid w:val="0081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81587E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81587E"/>
    <w:pPr>
      <w:jc w:val="both"/>
    </w:pPr>
    <w:rPr>
      <w:rFonts w:cs="Courier New"/>
      <w:szCs w:val="20"/>
    </w:rPr>
  </w:style>
  <w:style w:type="paragraph" w:customStyle="1" w:styleId="Default">
    <w:name w:val="Default"/>
    <w:rsid w:val="008158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sid w:val="0081587E"/>
    <w:rPr>
      <w:b/>
      <w:bCs/>
    </w:rPr>
  </w:style>
  <w:style w:type="character" w:styleId="nfasis">
    <w:name w:val="Emphasis"/>
    <w:qFormat/>
    <w:rsid w:val="0081587E"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character" w:styleId="Refdecomentario">
    <w:name w:val="annotation reference"/>
    <w:basedOn w:val="Fuentedeprrafopredeter"/>
    <w:rsid w:val="001F2F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2F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F2FF9"/>
    <w:rPr>
      <w:rFonts w:ascii="Verdana" w:hAnsi="Verdana" w:cs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2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2FF9"/>
    <w:rPr>
      <w:rFonts w:ascii="Verdana" w:hAnsi="Verdana" w:cs="Tahoma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gel\Downloads\02-Plantilla%20de%20an&#225;lisis%20SO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B602F-F57E-47FF-A2D1-56FA8A1E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</Template>
  <TotalTime>756</TotalTime>
  <Pages>1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6228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Mariangel</dc:creator>
  <cp:lastModifiedBy>Monicaa</cp:lastModifiedBy>
  <cp:revision>95</cp:revision>
  <cp:lastPrinted>2008-09-21T18:34:00Z</cp:lastPrinted>
  <dcterms:created xsi:type="dcterms:W3CDTF">2017-05-03T22:11:00Z</dcterms:created>
  <dcterms:modified xsi:type="dcterms:W3CDTF">2018-03-11T00:51:00Z</dcterms:modified>
</cp:coreProperties>
</file>